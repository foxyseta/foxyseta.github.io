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00583" w14:textId="77777777" w:rsidR="004554A1" w:rsidRPr="00E46AD1" w:rsidRDefault="00A0489A" w:rsidP="00763CBD">
      <w:pPr>
        <w:pStyle w:val="Sottotitolo"/>
      </w:pPr>
      <w:sdt>
        <w:sdtPr>
          <w:alias w:val="Autore"/>
          <w:tag w:val=""/>
          <w:id w:val="484356767"/>
          <w:placeholder>
            <w:docPart w:val="1B7F6FC4C9074B73857E2086301833F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E46AD1" w:rsidRPr="00E46AD1">
            <w:t>Stefano Volpe</w:t>
          </w:r>
        </w:sdtContent>
      </w:sdt>
      <w:r w:rsidR="00E46AD1">
        <w:t xml:space="preserve"> (5Bsa)</w:t>
      </w:r>
    </w:p>
    <w:sdt>
      <w:sdtPr>
        <w:alias w:val="Titolo"/>
        <w:tag w:val=""/>
        <w:id w:val="1538235663"/>
        <w:placeholder>
          <w:docPart w:val="CDE91DCC985D4EDB896BBA1F42E8531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D203BCB" w14:textId="77777777" w:rsidR="00E46AD1" w:rsidRPr="00E46AD1" w:rsidRDefault="00C77600" w:rsidP="00763CBD">
          <w:pPr>
            <w:pStyle w:val="Titolo"/>
          </w:pPr>
          <w:r>
            <w:t>La feritoia</w:t>
          </w:r>
        </w:p>
      </w:sdtContent>
    </w:sdt>
    <w:p w14:paraId="72257348" w14:textId="5669A059" w:rsidR="00A44042" w:rsidRDefault="00854CCD" w:rsidP="00763CBD">
      <w:r>
        <w:t xml:space="preserve">Da una delle strette </w:t>
      </w:r>
      <w:r w:rsidR="00EE3A9F">
        <w:t>fessure</w:t>
      </w:r>
      <w:r>
        <w:t xml:space="preserve"> della tapparella di camera sua, Emma </w:t>
      </w:r>
      <w:r w:rsidR="00EE3A9F">
        <w:t>osservava</w:t>
      </w:r>
      <w:r>
        <w:t xml:space="preserve"> la vita riprendere. </w:t>
      </w:r>
      <w:r w:rsidR="00F37A03">
        <w:t xml:space="preserve">Le misure di distanziamento sociale erano state attenuate qualche giorno prima, e la città intera sembrava star tirando un lungo sospiro di sollievo. </w:t>
      </w:r>
      <w:r w:rsidR="00AE772F">
        <w:t>Lo sguardo della ragazza si appoggiò prima su una coppia di anziani signori che passeggiavano tranquillamente, poi su una giovane sportiva dalla corsa leggera, quindi su un uomo che stava portando a passeggio il proprio cane e infine su</w:t>
      </w:r>
      <w:r w:rsidR="009149C9">
        <w:t xml:space="preserve">gli </w:t>
      </w:r>
      <w:r w:rsidR="00AE772F">
        <w:t xml:space="preserve">amici </w:t>
      </w:r>
      <w:r w:rsidR="00034E6D">
        <w:t xml:space="preserve">di lei </w:t>
      </w:r>
      <w:r w:rsidR="00AE772F">
        <w:t>seduti a uno dei tavolini del bar.</w:t>
      </w:r>
      <w:r w:rsidR="00943DF1" w:rsidRPr="00943DF1">
        <w:t xml:space="preserve"> </w:t>
      </w:r>
      <w:r w:rsidR="00943DF1">
        <w:t xml:space="preserve">La vita, però, non poteva vedere lei, perché </w:t>
      </w:r>
      <w:r w:rsidR="00147B4C">
        <w:t xml:space="preserve">la tapparella era abbassata, e le </w:t>
      </w:r>
      <w:r w:rsidR="00943DF1">
        <w:t xml:space="preserve">feritoie erano talmente strette che anche la luce di quella mattina faticava a penetrarle. </w:t>
      </w:r>
      <w:r w:rsidR="00034E6D">
        <w:t xml:space="preserve">Proprio per questo motivo </w:t>
      </w:r>
      <w:r w:rsidR="00943DF1">
        <w:t>la m</w:t>
      </w:r>
      <w:r w:rsidR="00034E6D">
        <w:t xml:space="preserve">ano della ragazza era appoggiata alla cinghia: Emma avrebbe tirato su le persiane, illuminato la stanza, cambiato l’aria e rifatto il proprio letto. Poi sarebbe uscita di casa per unirsi </w:t>
      </w:r>
      <w:r w:rsidR="009149C9">
        <w:t xml:space="preserve">ai suoi amici. Sostenendo con nonchalance la tranquilla conversazione, avrebbe riso alle battute degli altri e loro avrebbero riso alle sue. Si sarebbe finta sollevata </w:t>
      </w:r>
      <w:r w:rsidR="00FA0BCE">
        <w:t>che tutto stesse finalmente tornando alla normalità</w:t>
      </w:r>
      <w:r w:rsidR="009149C9">
        <w:t xml:space="preserve">, e felice di poter di nuovo interagire </w:t>
      </w:r>
      <w:r w:rsidR="00FA0BCE">
        <w:t xml:space="preserve">con altre persone faccia a faccia. </w:t>
      </w:r>
      <w:r w:rsidR="006846B2">
        <w:t xml:space="preserve">Lei </w:t>
      </w:r>
      <w:r w:rsidR="00FA0BCE">
        <w:t xml:space="preserve">si sarebbe </w:t>
      </w:r>
      <w:r w:rsidR="006846B2">
        <w:t>dimostrata una persona</w:t>
      </w:r>
      <w:r w:rsidR="00FA0BCE">
        <w:t xml:space="preserve"> socialmente </w:t>
      </w:r>
      <w:r w:rsidR="006846B2">
        <w:t>accettabile, e nessuno la avrebbe malgiudicata</w:t>
      </w:r>
      <w:r w:rsidR="00FA0BCE">
        <w:t xml:space="preserve">. </w:t>
      </w:r>
      <w:r w:rsidR="006846B2">
        <w:t>Emma s</w:t>
      </w:r>
      <w:r w:rsidR="00FA0BCE">
        <w:t>i</w:t>
      </w:r>
      <w:r w:rsidR="00AE3C05">
        <w:t xml:space="preserve"> sarebbe sentita a proprio agio</w:t>
      </w:r>
      <w:r w:rsidR="000E0632">
        <w:t xml:space="preserve">. Per qualche motivo, </w:t>
      </w:r>
      <w:r w:rsidR="000E0632" w:rsidRPr="00763CBD">
        <w:t>però, ancora e</w:t>
      </w:r>
      <w:r w:rsidR="00A0489A" w:rsidRPr="00763CBD">
        <w:t>sit</w:t>
      </w:r>
      <w:r w:rsidR="000E0632" w:rsidRPr="00763CBD">
        <w:t>ava: le</w:t>
      </w:r>
      <w:r w:rsidR="00DB5C66" w:rsidRPr="00763CBD">
        <w:t xml:space="preserve"> forze raccolte</w:t>
      </w:r>
      <w:r w:rsidR="00A0489A">
        <w:t xml:space="preserve"> nella mano </w:t>
      </w:r>
      <w:r w:rsidR="00DB5C66">
        <w:t xml:space="preserve">della ragazza </w:t>
      </w:r>
      <w:r w:rsidR="00447CA5">
        <w:t>non erano sufficienti a contrastare</w:t>
      </w:r>
      <w:r w:rsidR="00DB5C66">
        <w:t xml:space="preserve"> la resistenza opposta dalla cinghia, che sfregava sulla pelle del palmo </w:t>
      </w:r>
      <w:r w:rsidR="005D4E87">
        <w:t>della giovane</w:t>
      </w:r>
      <w:r w:rsidR="00DB5C66">
        <w:t>.</w:t>
      </w:r>
      <w:r w:rsidR="00447CA5">
        <w:t xml:space="preserve"> Il volto di Emma si contorse in una smorfia</w:t>
      </w:r>
      <w:r w:rsidR="00AE3C05">
        <w:t>; a</w:t>
      </w:r>
      <w:r w:rsidR="00456855">
        <w:t xml:space="preserve">l lavoro muscolare si sostituì </w:t>
      </w:r>
      <w:r w:rsidR="00DC1161">
        <w:t>il peso morto del suo braccio.</w:t>
      </w:r>
      <w:r w:rsidR="00147B4C">
        <w:t xml:space="preserve"> Nonostante tutta la </w:t>
      </w:r>
      <w:r w:rsidR="0033003F">
        <w:t>buona volontà</w:t>
      </w:r>
      <w:r w:rsidR="00147B4C">
        <w:t xml:space="preserve"> che aveva investito nel gesto</w:t>
      </w:r>
      <w:r w:rsidR="00200040">
        <w:t xml:space="preserve">, quella tapparella si </w:t>
      </w:r>
      <w:r w:rsidR="00147B4C">
        <w:t>era</w:t>
      </w:r>
      <w:r w:rsidR="00200040">
        <w:t xml:space="preserve"> rivelata essere </w:t>
      </w:r>
      <w:r w:rsidR="00926246">
        <w:t xml:space="preserve">semplicemente </w:t>
      </w:r>
      <w:r w:rsidR="00200040">
        <w:t>troppo pesante.</w:t>
      </w:r>
      <w:r w:rsidR="00637C83">
        <w:t xml:space="preserve"> Cosa mai poteva </w:t>
      </w:r>
      <w:r w:rsidR="00147B4C">
        <w:t>farci lei?</w:t>
      </w:r>
    </w:p>
    <w:p w14:paraId="5086BC8D" w14:textId="25BF821A" w:rsidR="00926246" w:rsidRPr="00763CBD" w:rsidRDefault="00E04A0C" w:rsidP="00763CBD">
      <w:pPr>
        <w:spacing w:after="0"/>
      </w:pPr>
      <w:r>
        <w:t>Fu allora che</w:t>
      </w:r>
      <w:r w:rsidR="0065423C">
        <w:t xml:space="preserve"> Emma</w:t>
      </w:r>
      <w:r>
        <w:t xml:space="preserve"> </w:t>
      </w:r>
      <w:r w:rsidR="00C54F19">
        <w:t>se ne accorse</w:t>
      </w:r>
      <w:r>
        <w:t>: a</w:t>
      </w:r>
      <w:r w:rsidR="00033161">
        <w:t xml:space="preserve"> pochi centimetri al di là della stessa feritoia da cui stava osservando lei, un altro sguardo. Un bulbo oculare che la fissava. Quello di uno dei suoi amici? Di un </w:t>
      </w:r>
      <w:r w:rsidR="005D4E87">
        <w:t>dirimpettaio</w:t>
      </w:r>
      <w:r w:rsidR="00033161">
        <w:t>? Di un curioso? Era troppo vicino perché Emma potesse vedere il volto che l</w:t>
      </w:r>
      <w:r w:rsidR="00033161" w:rsidRPr="00763CBD">
        <w:t>o incorniciava. Era troppo vicino! D’istinto, la ragazza mollò la presa</w:t>
      </w:r>
      <w:r w:rsidR="00FD4CD2" w:rsidRPr="00763CBD">
        <w:t xml:space="preserve">, e solo allora sentì la mano dolerle. </w:t>
      </w:r>
      <w:r w:rsidR="0065174A" w:rsidRPr="00763CBD">
        <w:t>Tutte le feritoie si richiusero in un colpo solo</w:t>
      </w:r>
      <w:r w:rsidR="00AC4DE6">
        <w:t xml:space="preserve">, come a </w:t>
      </w:r>
      <w:r w:rsidR="005D4E87">
        <w:t>esprimere disappunto</w:t>
      </w:r>
      <w:r w:rsidR="00AC4DE6">
        <w:t xml:space="preserve"> per il tradimento che la loro sorella aveva ordito ai danni della ragazza</w:t>
      </w:r>
      <w:r w:rsidR="0065174A" w:rsidRPr="00763CBD">
        <w:t>.</w:t>
      </w:r>
      <w:r w:rsidR="00AC4DE6">
        <w:t xml:space="preserve"> </w:t>
      </w:r>
      <w:r w:rsidR="00177751">
        <w:t>Essa d</w:t>
      </w:r>
      <w:r w:rsidR="00AC4DE6">
        <w:t xml:space="preserve">a sicuro strumento di osservazione </w:t>
      </w:r>
      <w:r w:rsidR="00177751">
        <w:t xml:space="preserve">si era trasformata </w:t>
      </w:r>
      <w:r w:rsidR="00177751">
        <w:t>in</w:t>
      </w:r>
      <w:r w:rsidR="00AC4DE6">
        <w:t xml:space="preserve"> invadente breccia </w:t>
      </w:r>
      <w:r w:rsidR="005D4E87">
        <w:t>nel</w:t>
      </w:r>
      <w:r w:rsidR="00177751">
        <w:t xml:space="preserve">la </w:t>
      </w:r>
      <w:r w:rsidR="00AC4DE6">
        <w:t>fortezza</w:t>
      </w:r>
      <w:r w:rsidR="005D4E87">
        <w:t xml:space="preserve"> della fanciulla indifesa</w:t>
      </w:r>
      <w:r w:rsidR="00AC4DE6">
        <w:t>. Per fortuna</w:t>
      </w:r>
      <w:r w:rsidR="00177751">
        <w:t xml:space="preserve">, però, </w:t>
      </w:r>
      <w:r w:rsidR="005D4E87">
        <w:t xml:space="preserve">ora era tutto di nuovo a </w:t>
      </w:r>
      <w:r w:rsidR="00AC4DE6">
        <w:t>po</w:t>
      </w:r>
      <w:r w:rsidR="00D61FA2">
        <w:t>sto.</w:t>
      </w:r>
    </w:p>
    <w:p w14:paraId="7063B453" w14:textId="3E87618E" w:rsidR="00426C8F" w:rsidRDefault="00426C8F" w:rsidP="00763CBD">
      <w:pPr>
        <w:spacing w:after="0"/>
        <w:rPr>
          <w:shd w:val="clear" w:color="auto" w:fill="FFFFFF"/>
        </w:rPr>
      </w:pPr>
      <w:r w:rsidRPr="00763CBD">
        <w:rPr>
          <w:shd w:val="clear" w:color="auto" w:fill="FFFFFF"/>
        </w:rPr>
        <w:t>«</w:t>
      </w:r>
      <w:r w:rsidRPr="00763CBD">
        <w:rPr>
          <w:shd w:val="clear" w:color="auto" w:fill="FFFFFF"/>
        </w:rPr>
        <w:t>Emma?</w:t>
      </w:r>
      <w:r w:rsidR="00763CBD" w:rsidRPr="00763CBD">
        <w:rPr>
          <w:shd w:val="clear" w:color="auto" w:fill="FFFFFF"/>
        </w:rPr>
        <w:t xml:space="preserve"> Ti va di </w:t>
      </w:r>
      <w:r w:rsidR="00AE0C0F">
        <w:rPr>
          <w:shd w:val="clear" w:color="auto" w:fill="FFFFFF"/>
        </w:rPr>
        <w:t xml:space="preserve">uscire e </w:t>
      </w:r>
      <w:r w:rsidR="00763CBD" w:rsidRPr="00763CBD">
        <w:rPr>
          <w:shd w:val="clear" w:color="auto" w:fill="FFFFFF"/>
        </w:rPr>
        <w:t>sederti con noi</w:t>
      </w:r>
      <w:r w:rsidR="00763CBD" w:rsidRPr="00763CBD">
        <w:rPr>
          <w:shd w:val="clear" w:color="auto" w:fill="FFFFFF"/>
        </w:rPr>
        <w:t>?»</w:t>
      </w:r>
    </w:p>
    <w:p w14:paraId="50076A15" w14:textId="77777777" w:rsidR="005772A3" w:rsidRDefault="00AE2960" w:rsidP="00763CB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No, non le andava affatto. Avrebbe spento la luce, sarebbe tornata a letto e si sarebbe raggomitolata nelle coperte.</w:t>
      </w:r>
    </w:p>
    <w:p w14:paraId="36D3B3A2" w14:textId="7E40AF4F" w:rsidR="005772A3" w:rsidRDefault="005772A3" w:rsidP="00763CBD">
      <w:pPr>
        <w:spacing w:after="0"/>
        <w:rPr>
          <w:shd w:val="clear" w:color="auto" w:fill="FFFFFF"/>
        </w:rPr>
      </w:pPr>
      <w:r w:rsidRPr="00763CBD">
        <w:rPr>
          <w:shd w:val="clear" w:color="auto" w:fill="FFFFFF"/>
        </w:rPr>
        <w:t>«</w:t>
      </w:r>
      <w:r>
        <w:rPr>
          <w:shd w:val="clear" w:color="auto" w:fill="FFFFFF"/>
        </w:rPr>
        <w:t>Non abbiamo ancora ordinato, quindi saresti ancora in tempo.</w:t>
      </w:r>
      <w:r w:rsidRPr="00763CBD">
        <w:rPr>
          <w:shd w:val="clear" w:color="auto" w:fill="FFFFFF"/>
        </w:rPr>
        <w:t>»</w:t>
      </w:r>
    </w:p>
    <w:p w14:paraId="60530D07" w14:textId="6E9F510E" w:rsidR="00C54F19" w:rsidRDefault="00E95ED8" w:rsidP="00763CB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Da lì, poteva in tutta onestà dichiarare a gran voce che quella quarantena era stata per lei il paradiso in terra, e </w:t>
      </w:r>
      <w:r w:rsidR="005772A3">
        <w:rPr>
          <w:shd w:val="clear" w:color="auto" w:fill="FFFFFF"/>
        </w:rPr>
        <w:t xml:space="preserve">se </w:t>
      </w:r>
      <w:r>
        <w:rPr>
          <w:shd w:val="clear" w:color="auto" w:fill="FFFFFF"/>
        </w:rPr>
        <w:t xml:space="preserve">aveva la possibilità </w:t>
      </w:r>
      <w:r w:rsidR="005D4E87">
        <w:rPr>
          <w:shd w:val="clear" w:color="auto" w:fill="FFFFFF"/>
        </w:rPr>
        <w:t xml:space="preserve">di osare tanto </w:t>
      </w:r>
      <w:bookmarkStart w:id="0" w:name="_GoBack"/>
      <w:bookmarkEnd w:id="0"/>
      <w:r w:rsidR="005772A3">
        <w:rPr>
          <w:shd w:val="clear" w:color="auto" w:fill="FFFFFF"/>
        </w:rPr>
        <w:t>era perché</w:t>
      </w:r>
      <w:r>
        <w:rPr>
          <w:shd w:val="clear" w:color="auto" w:fill="FFFFFF"/>
        </w:rPr>
        <w:t xml:space="preserve"> non c’era nessuno, in quel letto, pronto a farle notare quanto la sua opinione fosse politicamente scorretta. Non c’era nessuno.</w:t>
      </w:r>
    </w:p>
    <w:p w14:paraId="6AB668EA" w14:textId="7F196821" w:rsidR="00AE0C0F" w:rsidRDefault="00AE2960" w:rsidP="00763CBD">
      <w:pPr>
        <w:spacing w:after="0"/>
        <w:rPr>
          <w:shd w:val="clear" w:color="auto" w:fill="FFFFFF"/>
        </w:rPr>
      </w:pPr>
      <w:r w:rsidRPr="00763CBD">
        <w:rPr>
          <w:shd w:val="clear" w:color="auto" w:fill="FFFFFF"/>
        </w:rPr>
        <w:t>«</w:t>
      </w:r>
      <w:r>
        <w:rPr>
          <w:shd w:val="clear" w:color="auto" w:fill="FFFFFF"/>
        </w:rPr>
        <w:t>Tutto bene</w:t>
      </w:r>
      <w:r w:rsidRPr="00763CBD">
        <w:rPr>
          <w:shd w:val="clear" w:color="auto" w:fill="FFFFFF"/>
        </w:rPr>
        <w:t>?»</w:t>
      </w:r>
    </w:p>
    <w:p w14:paraId="0CBCA789" w14:textId="1619F66D" w:rsidR="00AE2960" w:rsidRPr="00AE2960" w:rsidRDefault="00AE2960" w:rsidP="00763CB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Che la vita riprendesse pure senza di lei</w:t>
      </w:r>
      <w:r w:rsidR="00AC4DE6">
        <w:rPr>
          <w:shd w:val="clear" w:color="auto" w:fill="FFFFFF"/>
        </w:rPr>
        <w:t>.</w:t>
      </w:r>
    </w:p>
    <w:sectPr w:rsidR="00AE2960" w:rsidRPr="00AE29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TY1NzYyM7MwNzdS0lEKTi0uzszPAykwrgUAu60dICwAAAA="/>
  </w:docVars>
  <w:rsids>
    <w:rsidRoot w:val="00C77600"/>
    <w:rsid w:val="00033161"/>
    <w:rsid w:val="00034E6D"/>
    <w:rsid w:val="000E0632"/>
    <w:rsid w:val="000F7714"/>
    <w:rsid w:val="00121EB1"/>
    <w:rsid w:val="00147B4C"/>
    <w:rsid w:val="0015071B"/>
    <w:rsid w:val="00177751"/>
    <w:rsid w:val="00200040"/>
    <w:rsid w:val="00217CA5"/>
    <w:rsid w:val="002243CA"/>
    <w:rsid w:val="002C124B"/>
    <w:rsid w:val="0033003F"/>
    <w:rsid w:val="00415013"/>
    <w:rsid w:val="00426C8F"/>
    <w:rsid w:val="00447CA5"/>
    <w:rsid w:val="004554A1"/>
    <w:rsid w:val="00456855"/>
    <w:rsid w:val="004D453F"/>
    <w:rsid w:val="005772A3"/>
    <w:rsid w:val="005D4E87"/>
    <w:rsid w:val="00637C7B"/>
    <w:rsid w:val="00637C83"/>
    <w:rsid w:val="0065174A"/>
    <w:rsid w:val="0065423C"/>
    <w:rsid w:val="0066415B"/>
    <w:rsid w:val="006846B2"/>
    <w:rsid w:val="00745644"/>
    <w:rsid w:val="00763CBD"/>
    <w:rsid w:val="00854CCD"/>
    <w:rsid w:val="009149C9"/>
    <w:rsid w:val="00926246"/>
    <w:rsid w:val="00943DF1"/>
    <w:rsid w:val="009F0296"/>
    <w:rsid w:val="00A0314B"/>
    <w:rsid w:val="00A0489A"/>
    <w:rsid w:val="00A44042"/>
    <w:rsid w:val="00AB5B60"/>
    <w:rsid w:val="00AC4DE6"/>
    <w:rsid w:val="00AE0C0F"/>
    <w:rsid w:val="00AE2960"/>
    <w:rsid w:val="00AE3C05"/>
    <w:rsid w:val="00AE772F"/>
    <w:rsid w:val="00BC7144"/>
    <w:rsid w:val="00BC7A5D"/>
    <w:rsid w:val="00BF20BE"/>
    <w:rsid w:val="00C14DF8"/>
    <w:rsid w:val="00C54F19"/>
    <w:rsid w:val="00C77600"/>
    <w:rsid w:val="00D61FA2"/>
    <w:rsid w:val="00D8384F"/>
    <w:rsid w:val="00DB5C66"/>
    <w:rsid w:val="00DC1161"/>
    <w:rsid w:val="00E04A0C"/>
    <w:rsid w:val="00E46AD1"/>
    <w:rsid w:val="00E51E68"/>
    <w:rsid w:val="00E8629A"/>
    <w:rsid w:val="00E95ED8"/>
    <w:rsid w:val="00EE3A9F"/>
    <w:rsid w:val="00F37A03"/>
    <w:rsid w:val="00F76D24"/>
    <w:rsid w:val="00FA0BCE"/>
    <w:rsid w:val="00FB555D"/>
    <w:rsid w:val="00F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14C3"/>
  <w15:chartTrackingRefBased/>
  <w15:docId w15:val="{6B5A215E-C00B-4D24-B71D-5D18037F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63CBD"/>
    <w:pPr>
      <w:spacing w:line="360" w:lineRule="auto"/>
    </w:pPr>
    <w:rPr>
      <w:rFonts w:ascii="Times New Roman" w:hAnsi="Times New Roman" w:cs="Times New Roman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46AD1"/>
    <w:rPr>
      <w:b/>
    </w:rPr>
  </w:style>
  <w:style w:type="character" w:customStyle="1" w:styleId="TitoloCarattere">
    <w:name w:val="Titolo Carattere"/>
    <w:basedOn w:val="Carpredefinitoparagrafo"/>
    <w:link w:val="Titolo"/>
    <w:uiPriority w:val="10"/>
    <w:rsid w:val="00E46AD1"/>
    <w:rPr>
      <w:rFonts w:ascii="Times New Roman" w:hAnsi="Times New Roman" w:cs="Times New Roman"/>
      <w:b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6AD1"/>
  </w:style>
  <w:style w:type="character" w:customStyle="1" w:styleId="SottotitoloCarattere">
    <w:name w:val="Sottotitolo Carattere"/>
    <w:basedOn w:val="Carpredefinitoparagrafo"/>
    <w:link w:val="Sottotitolo"/>
    <w:uiPriority w:val="11"/>
    <w:rsid w:val="00E46AD1"/>
    <w:rPr>
      <w:rFonts w:ascii="Times New Roman" w:hAnsi="Times New Roman" w:cs="Times New Roman"/>
    </w:rPr>
  </w:style>
  <w:style w:type="character" w:styleId="Testosegnaposto">
    <w:name w:val="Placeholder Text"/>
    <w:basedOn w:val="Carpredefinitoparagrafo"/>
    <w:uiPriority w:val="99"/>
    <w:semiHidden/>
    <w:rsid w:val="00E46AD1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C14DF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DF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DF8"/>
    <w:rPr>
      <w:rFonts w:ascii="Times New Roman" w:hAnsi="Times New Roman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DF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DF8"/>
    <w:rPr>
      <w:rFonts w:ascii="Times New Roman" w:hAnsi="Times New Roman" w:cs="Times New Roman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4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4DF8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763CBD"/>
    <w:pPr>
      <w:spacing w:after="0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lpe\OneDrive\Scuola\Materie\Italiano\Decameron%202.0\00_5Bsa_Volpe%20Stefano_Mode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7F6FC4C9074B73857E2086301833F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4DECB47-2010-4C3B-B7D2-52A61C0F412B}"/>
      </w:docPartPr>
      <w:docPartBody>
        <w:p w:rsidR="003B7204" w:rsidRDefault="003B7204">
          <w:pPr>
            <w:pStyle w:val="1B7F6FC4C9074B73857E2086301833F5"/>
          </w:pPr>
          <w:r w:rsidRPr="00C65746">
            <w:rPr>
              <w:rStyle w:val="Testosegnaposto"/>
            </w:rPr>
            <w:t>[Autore]</w:t>
          </w:r>
        </w:p>
      </w:docPartBody>
    </w:docPart>
    <w:docPart>
      <w:docPartPr>
        <w:name w:val="CDE91DCC985D4EDB896BBA1F42E8531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5BDF445-E41D-445C-8A40-BA5B00922268}"/>
      </w:docPartPr>
      <w:docPartBody>
        <w:p w:rsidR="003B7204" w:rsidRDefault="003B7204">
          <w:pPr>
            <w:pStyle w:val="CDE91DCC985D4EDB896BBA1F42E85313"/>
          </w:pPr>
          <w:r w:rsidRPr="00C65746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04"/>
    <w:rsid w:val="003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1B7F6FC4C9074B73857E2086301833F5">
    <w:name w:val="1B7F6FC4C9074B73857E2086301833F5"/>
  </w:style>
  <w:style w:type="paragraph" w:customStyle="1" w:styleId="CDE91DCC985D4EDB896BBA1F42E85313">
    <w:name w:val="CDE91DCC985D4EDB896BBA1F42E8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5F83-5F7A-45C2-8A49-90A5E41B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00_5Bsa_Volpe Stefano_Modello.dotx</Template>
  <TotalTime>767</TotalTime>
  <Pages>1</Pages>
  <Words>516</Words>
  <Characters>2653</Characters>
  <Application>Microsoft Office Word</Application>
  <DocSecurity>0</DocSecurity>
  <Lines>35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La feritoia</vt:lpstr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feritoia</dc:title>
  <dc:subject/>
  <dc:creator>Stefano Volpe</dc:creator>
  <cp:keywords/>
  <dc:description/>
  <cp:lastModifiedBy>Stefano Volpe</cp:lastModifiedBy>
  <cp:revision>31</cp:revision>
  <dcterms:created xsi:type="dcterms:W3CDTF">2020-05-30T06:18:00Z</dcterms:created>
  <dcterms:modified xsi:type="dcterms:W3CDTF">2020-05-30T21:37:00Z</dcterms:modified>
  <cp:contentStatus>Finale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