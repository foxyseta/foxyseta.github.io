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A1" w:rsidRPr="00E46AD1" w:rsidRDefault="00222A20" w:rsidP="00E46AD1">
      <w:pPr>
        <w:pStyle w:val="Sottotitolo"/>
        <w:spacing w:after="0"/>
      </w:pPr>
      <w:sdt>
        <w:sdtPr>
          <w:alias w:val="Autore"/>
          <w:tag w:val=""/>
          <w:id w:val="484356767"/>
          <w:placeholder>
            <w:docPart w:val="4D1D4BA79C4B4D1CA53B8F6E3C28A51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46AD1" w:rsidRPr="00E46AD1">
            <w:t>Stefano Volpe</w:t>
          </w:r>
        </w:sdtContent>
      </w:sdt>
      <w:r w:rsidR="00E46AD1">
        <w:t xml:space="preserve"> (5Bsa)</w:t>
      </w:r>
    </w:p>
    <w:sdt>
      <w:sdtPr>
        <w:alias w:val="Titolo"/>
        <w:tag w:val=""/>
        <w:id w:val="1538235663"/>
        <w:placeholder>
          <w:docPart w:val="DEFDB625D8354DEE9ACEE641FBA55E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46AD1" w:rsidRPr="00E46AD1" w:rsidRDefault="002554A4" w:rsidP="00E46AD1">
          <w:pPr>
            <w:pStyle w:val="Titolo"/>
          </w:pPr>
          <w:r>
            <w:t>L’apprezzamento</w:t>
          </w:r>
        </w:p>
      </w:sdtContent>
    </w:sdt>
    <w:p w:rsidR="00E46AD1" w:rsidRDefault="00F20D7A" w:rsidP="00222A20">
      <w:pPr>
        <w:spacing w:after="0"/>
        <w:ind w:firstLine="142"/>
      </w:pPr>
      <w:r>
        <w:t>L’intera</w:t>
      </w:r>
      <w:r w:rsidR="00767211">
        <w:t xml:space="preserve"> classe</w:t>
      </w:r>
      <w:r w:rsidR="00D44373">
        <w:t xml:space="preserve"> di</w:t>
      </w:r>
      <w:r w:rsidR="001F309A">
        <w:t xml:space="preserve"> Bruno, </w:t>
      </w:r>
      <w:r w:rsidR="00AC6B1A">
        <w:t>fin dall’inizio</w:t>
      </w:r>
      <w:r w:rsidR="00156E68">
        <w:t xml:space="preserve"> </w:t>
      </w:r>
      <w:r w:rsidR="00AC6B1A">
        <w:t>del</w:t>
      </w:r>
      <w:r w:rsidR="00156E68">
        <w:t>la</w:t>
      </w:r>
      <w:r w:rsidR="00D44373">
        <w:t xml:space="preserve"> quarantena, er</w:t>
      </w:r>
      <w:r>
        <w:t>a</w:t>
      </w:r>
      <w:r w:rsidR="008D6DED">
        <w:t xml:space="preserve"> p</w:t>
      </w:r>
      <w:r>
        <w:t>iuttosto indaffarata</w:t>
      </w:r>
      <w:r w:rsidR="008D6DED">
        <w:t xml:space="preserve">: </w:t>
      </w:r>
      <w:r>
        <w:t xml:space="preserve">ciascuno </w:t>
      </w:r>
      <w:r w:rsidR="008D6DED">
        <w:t>c</w:t>
      </w:r>
      <w:r>
        <w:t>ontinuava</w:t>
      </w:r>
      <w:r w:rsidR="00D44373">
        <w:t xml:space="preserve"> a ingegnarsi </w:t>
      </w:r>
      <w:r w:rsidR="00B472C8">
        <w:t xml:space="preserve">a modo </w:t>
      </w:r>
      <w:r w:rsidR="00AC6B1A">
        <w:t>suo</w:t>
      </w:r>
      <w:r w:rsidR="00B472C8">
        <w:t xml:space="preserve"> </w:t>
      </w:r>
      <w:r w:rsidR="00D44373">
        <w:t xml:space="preserve">per tenere in piedi, dove possibile, </w:t>
      </w:r>
      <w:r>
        <w:t>la propria idilliaca relazione eterosessuale</w:t>
      </w:r>
      <w:r w:rsidR="00D44373">
        <w:t xml:space="preserve">. </w:t>
      </w:r>
      <w:r w:rsidR="00767211">
        <w:t>Per il</w:t>
      </w:r>
      <w:r w:rsidR="00D44373">
        <w:t xml:space="preserve"> ragazzo, figlio della </w:t>
      </w:r>
      <w:r w:rsidR="00156E68">
        <w:t>giovane</w:t>
      </w:r>
      <w:r w:rsidR="00D44373">
        <w:t xml:space="preserve"> cultura</w:t>
      </w:r>
      <w:r w:rsidR="00767211">
        <w:t xml:space="preserve"> </w:t>
      </w:r>
      <w:r w:rsidR="0018506B">
        <w:t xml:space="preserve">delle app dedicate ad </w:t>
      </w:r>
      <w:r w:rsidR="00767211">
        <w:t xml:space="preserve">incontri occasionali </w:t>
      </w:r>
      <w:r w:rsidR="00F455A1">
        <w:t>e relativi stupefacenti</w:t>
      </w:r>
      <w:r w:rsidR="00D44373">
        <w:t xml:space="preserve">, questi sforzi </w:t>
      </w:r>
      <w:r w:rsidR="00767211">
        <w:t>erano semplicemente</w:t>
      </w:r>
      <w:r w:rsidR="00D44373">
        <w:t xml:space="preserve"> incomprensibili.</w:t>
      </w:r>
      <w:r w:rsidR="00767211">
        <w:t xml:space="preserve"> </w:t>
      </w:r>
      <w:r w:rsidR="008D6DED">
        <w:t>N</w:t>
      </w:r>
      <w:r w:rsidR="00156E68">
        <w:t>el momento in cui era venuto</w:t>
      </w:r>
      <w:r w:rsidR="00767211">
        <w:t xml:space="preserve"> a mancare </w:t>
      </w:r>
      <w:r w:rsidR="00BE3684">
        <w:t>il traguardo</w:t>
      </w:r>
      <w:r w:rsidR="00116546">
        <w:t xml:space="preserve"> del contatto fisico </w:t>
      </w:r>
      <w:r w:rsidR="00767211">
        <w:t>in sé</w:t>
      </w:r>
      <w:r w:rsidR="00116546">
        <w:t xml:space="preserve">, </w:t>
      </w:r>
      <w:r w:rsidR="008D6DED">
        <w:t xml:space="preserve">ai suoi occhi </w:t>
      </w:r>
      <w:r w:rsidR="00F455A1">
        <w:t xml:space="preserve">anche </w:t>
      </w:r>
      <w:r w:rsidR="00767211">
        <w:t xml:space="preserve">conversazioni e videochiamate varie avevano perso </w:t>
      </w:r>
      <w:r w:rsidR="00116546">
        <w:t xml:space="preserve">di attrattiva. A dirla tutta, </w:t>
      </w:r>
      <w:r w:rsidR="00F455A1">
        <w:t>però, l’</w:t>
      </w:r>
      <w:r w:rsidR="00116546">
        <w:t>astinenza forzata</w:t>
      </w:r>
      <w:r w:rsidR="00F455A1">
        <w:t xml:space="preserve"> non gli faceva che bene. Se per i suoi amici questa quaresima poteva sembrare una penitenza gratuita, per lui sarebbe stata occasione di purificazione: </w:t>
      </w:r>
      <w:r w:rsidR="00BE3684">
        <w:t>avrebbe</w:t>
      </w:r>
      <w:r w:rsidR="00F455A1">
        <w:t xml:space="preserve"> </w:t>
      </w:r>
      <w:r w:rsidR="00BE3684">
        <w:t xml:space="preserve">lavorato </w:t>
      </w:r>
      <w:r w:rsidR="00F455A1">
        <w:t xml:space="preserve">su sé stesso </w:t>
      </w:r>
      <w:r w:rsidR="00156E68">
        <w:t>per tutta la</w:t>
      </w:r>
      <w:r w:rsidR="00F455A1">
        <w:t xml:space="preserve"> durata </w:t>
      </w:r>
      <w:r w:rsidR="00156E68">
        <w:t xml:space="preserve">dell’isolamento </w:t>
      </w:r>
      <w:r w:rsidR="00F455A1">
        <w:t xml:space="preserve">e </w:t>
      </w:r>
      <w:r w:rsidR="00BE3684">
        <w:t>ne sarebbe uscito</w:t>
      </w:r>
      <w:r w:rsidR="00F455A1">
        <w:t xml:space="preserve"> come persona nuova, apprezzabile e </w:t>
      </w:r>
      <w:r w:rsidR="00DE6C4C">
        <w:t>soprattutto eleggibile da Amore per ricevere un</w:t>
      </w:r>
      <w:r w:rsidR="00BE3684">
        <w:t xml:space="preserve"> sentimento all’altezza di quelli dei suoi coetanei.</w:t>
      </w:r>
    </w:p>
    <w:p w:rsidR="00BE3684" w:rsidRDefault="00CA1A48" w:rsidP="00D472C3">
      <w:pPr>
        <w:spacing w:after="0"/>
        <w:ind w:firstLine="142"/>
      </w:pPr>
      <w:r>
        <w:t xml:space="preserve">Nelle settimane seguenti, Bruno riprese in mano il proprio piano </w:t>
      </w:r>
      <w:r w:rsidR="008C12CD">
        <w:t xml:space="preserve">alimentare </w:t>
      </w:r>
      <w:r>
        <w:t xml:space="preserve">settimanale; non avendo occasione di pasteggiare fuori casa, si accorse che seguirlo era diventato molto più agevole. </w:t>
      </w:r>
      <w:r w:rsidR="00503FB4">
        <w:t xml:space="preserve">Qualche sgarro riusciva ancora a scappargli, ma il riflesso faringeo pensava al resto. </w:t>
      </w:r>
      <w:r>
        <w:t xml:space="preserve">Esente dalla frenesia della sua agenda abituale, dedicò </w:t>
      </w:r>
      <w:r w:rsidR="00F8008D">
        <w:t xml:space="preserve">inoltre </w:t>
      </w:r>
      <w:r>
        <w:t xml:space="preserve">più tempo alla cura del proprio corpo. Intensificò </w:t>
      </w:r>
      <w:r w:rsidR="00F8008D">
        <w:t xml:space="preserve">poi </w:t>
      </w:r>
      <w:r>
        <w:t>il suo regime di allenamenti domestici</w:t>
      </w:r>
      <w:r w:rsidR="00503FB4">
        <w:t xml:space="preserve">. Si sforzò di assumere integratori un po’ più frequentemente. </w:t>
      </w:r>
      <w:r>
        <w:t xml:space="preserve">Cominciò </w:t>
      </w:r>
      <w:r w:rsidR="00F8008D">
        <w:t xml:space="preserve">anche </w:t>
      </w:r>
      <w:r>
        <w:t xml:space="preserve">a studiare </w:t>
      </w:r>
      <w:r w:rsidR="00EF2BBB">
        <w:t xml:space="preserve">esclusivamente </w:t>
      </w:r>
      <w:r>
        <w:t>sul proprio balcone (</w:t>
      </w:r>
      <w:r w:rsidR="009558B8">
        <w:t xml:space="preserve">non era </w:t>
      </w:r>
      <w:r>
        <w:t>certo av</w:t>
      </w:r>
      <w:r w:rsidR="00CF45A6">
        <w:t>r</w:t>
      </w:r>
      <w:r>
        <w:t xml:space="preserve">ebbe avuto molte </w:t>
      </w:r>
      <w:r w:rsidR="00CF45A6">
        <w:t xml:space="preserve">altre </w:t>
      </w:r>
      <w:r>
        <w:t xml:space="preserve">occasioni </w:t>
      </w:r>
      <w:r w:rsidR="009558B8">
        <w:t>di abbronzarsi</w:t>
      </w:r>
      <w:r w:rsidR="00CF45A6">
        <w:t>, quell’anno</w:t>
      </w:r>
      <w:r>
        <w:t>)</w:t>
      </w:r>
      <w:r w:rsidR="009558B8">
        <w:t>. Per ultimo, t</w:t>
      </w:r>
      <w:r w:rsidR="00CF45A6">
        <w:t>rovò la forza di lavorare su</w:t>
      </w:r>
      <w:r w:rsidR="00331EA1">
        <w:t>lla propria galleria di foto</w:t>
      </w:r>
      <w:r w:rsidR="009558B8">
        <w:t>.</w:t>
      </w:r>
    </w:p>
    <w:p w:rsidR="00D472C3" w:rsidRDefault="00D472C3" w:rsidP="00222A20">
      <w:pPr>
        <w:spacing w:after="0"/>
        <w:ind w:firstLine="142"/>
      </w:pPr>
      <w:r>
        <w:lastRenderedPageBreak/>
        <w:t xml:space="preserve">Non mancarono momenti in cui, fermatosi ad apprezzare i frutti del proprio lavoro, </w:t>
      </w:r>
      <w:r w:rsidR="000130C0">
        <w:t xml:space="preserve">Bruno </w:t>
      </w:r>
      <w:r>
        <w:t xml:space="preserve">si sentisse quasi in colpa per la </w:t>
      </w:r>
      <w:r w:rsidR="000A6CDC">
        <w:t xml:space="preserve">diabolica </w:t>
      </w:r>
      <w:r>
        <w:t xml:space="preserve">facilità con cui quella metamorfosi stava avvenendo. Momenti, per l’appunto, </w:t>
      </w:r>
      <w:r w:rsidR="000130C0">
        <w:t xml:space="preserve">brevi esitazioni </w:t>
      </w:r>
      <w:r>
        <w:t>e nulla di più</w:t>
      </w:r>
      <w:r w:rsidR="00226C86">
        <w:t>. Del resto, co</w:t>
      </w:r>
      <w:r w:rsidR="00214AFC">
        <w:t xml:space="preserve">me poteva </w:t>
      </w:r>
      <w:r w:rsidR="000130C0">
        <w:t>il ragazzo</w:t>
      </w:r>
      <w:r w:rsidR="00214AFC">
        <w:t xml:space="preserve"> essere </w:t>
      </w:r>
      <w:r w:rsidR="00226C86">
        <w:t xml:space="preserve">nel torto? Lui, casomai, era la vittima. Era la sua sfortunata seconda natura ad averlo maledetto con un bagaglio di canoni estetici </w:t>
      </w:r>
      <w:r w:rsidR="00214AFC">
        <w:t xml:space="preserve">irraggiungibili </w:t>
      </w:r>
      <w:r w:rsidR="00226C86">
        <w:t xml:space="preserve">che nulla </w:t>
      </w:r>
      <w:r w:rsidR="00380689">
        <w:t>avevano da invidiare a quelli</w:t>
      </w:r>
      <w:r w:rsidR="00226C86">
        <w:t xml:space="preserve"> delle sue amiche. Che </w:t>
      </w:r>
      <w:r w:rsidR="00C940F2">
        <w:t>colpa ne aveva</w:t>
      </w:r>
      <w:r w:rsidR="00226C86">
        <w:t>?</w:t>
      </w:r>
    </w:p>
    <w:p w:rsidR="00503FB4" w:rsidRDefault="00214AFC" w:rsidP="00222A20">
      <w:pPr>
        <w:spacing w:after="0"/>
        <w:ind w:firstLine="142"/>
      </w:pPr>
      <w:r>
        <w:t xml:space="preserve">Un giorno, come sempre faceva quando gli veniva chiesto di portare la spazzatura fino al cassonetto, Bruno uscì di casa </w:t>
      </w:r>
      <w:r w:rsidR="002873D4">
        <w:t xml:space="preserve">senza essersi messo </w:t>
      </w:r>
      <w:r w:rsidR="008C338E">
        <w:t>la</w:t>
      </w:r>
      <w:r w:rsidR="002873D4">
        <w:t xml:space="preserve"> maglietta</w:t>
      </w:r>
      <w:r>
        <w:t>, in</w:t>
      </w:r>
      <w:r w:rsidR="002873D4">
        <w:t>dossando quindi solo</w:t>
      </w:r>
      <w:r>
        <w:t xml:space="preserve"> pantaloncini e scarpe da ginnastica. Era innocentemente convinto che quei pochi istanti sotto il sole primaverile che intiepidiva</w:t>
      </w:r>
      <w:r w:rsidR="005F5E59">
        <w:t xml:space="preserve"> </w:t>
      </w:r>
      <w:r>
        <w:t>la mattina</w:t>
      </w:r>
      <w:r w:rsidR="005F5E59">
        <w:t>ta</w:t>
      </w:r>
      <w:r>
        <w:t xml:space="preserve"> avr</w:t>
      </w:r>
      <w:bookmarkStart w:id="0" w:name="_GoBack"/>
      <w:bookmarkEnd w:id="0"/>
      <w:r>
        <w:t xml:space="preserve">ebbero fatto </w:t>
      </w:r>
      <w:r w:rsidR="005869F5">
        <w:t>miracoli per la sua pelle</w:t>
      </w:r>
      <w:r>
        <w:t>.</w:t>
      </w:r>
      <w:r w:rsidR="007D1D56">
        <w:t xml:space="preserve"> Vi trovò, inaspettatamente, un’altra persona: l’anziana vedova che abitava da sola al di là della strada</w:t>
      </w:r>
      <w:r w:rsidR="00A37F00">
        <w:t xml:space="preserve">. Questa, </w:t>
      </w:r>
      <w:r w:rsidR="00B47D5C">
        <w:t>in tono scherzoso</w:t>
      </w:r>
      <w:r w:rsidR="00A37F00">
        <w:t xml:space="preserve">, </w:t>
      </w:r>
      <w:r w:rsidR="00C33017">
        <w:t xml:space="preserve">lo salutò con </w:t>
      </w:r>
      <w:r w:rsidR="00A37F00">
        <w:t xml:space="preserve">un apprezzamento sul fisico di </w:t>
      </w:r>
      <w:r w:rsidR="00C33017">
        <w:t>lui</w:t>
      </w:r>
      <w:r w:rsidR="00503FB4">
        <w:t>.</w:t>
      </w:r>
      <w:r w:rsidR="00B47D5C">
        <w:t xml:space="preserve"> Euforia</w:t>
      </w:r>
      <w:r w:rsidR="00503FB4">
        <w:t>.</w:t>
      </w:r>
    </w:p>
    <w:p w:rsidR="00503FB4" w:rsidRDefault="00DE6C4C" w:rsidP="00863985">
      <w:pPr>
        <w:spacing w:after="0"/>
        <w:ind w:firstLine="142"/>
      </w:pPr>
      <w:r>
        <w:t xml:space="preserve">Burno si sentì preso in giro da Amore: il sentimento che aveva ricevuto </w:t>
      </w:r>
      <w:r w:rsidR="00503FB4">
        <w:t>insieme a quel complimento era una pagliacciata</w:t>
      </w:r>
      <w:r>
        <w:t>.</w:t>
      </w:r>
      <w:r w:rsidR="00503FB4">
        <w:t xml:space="preserve"> Tutto fuorché quello che andava cercando.</w:t>
      </w:r>
    </w:p>
    <w:p w:rsidR="00863985" w:rsidRDefault="00B47D5C" w:rsidP="00863985">
      <w:pPr>
        <w:spacing w:after="0"/>
        <w:ind w:firstLine="142"/>
      </w:pPr>
      <w:r>
        <w:t>Era</w:t>
      </w:r>
      <w:r w:rsidR="00863985">
        <w:t xml:space="preserve"> piegato in due sul lavandino del bagno, tentando di rinfrescarsi la faccia rossa di frustrazione. Prima che si potesse asciugare, lo sgurdo gli cadde sulla parete davanti a lui. </w:t>
      </w:r>
      <w:r w:rsidR="007D1D56">
        <w:t>Di nuovo, e</w:t>
      </w:r>
      <w:r w:rsidR="00863985">
        <w:t>uforia.</w:t>
      </w:r>
    </w:p>
    <w:p w:rsidR="00863985" w:rsidRPr="00116546" w:rsidRDefault="00B47D5C" w:rsidP="00863985">
      <w:pPr>
        <w:spacing w:before="240" w:after="0"/>
        <w:ind w:firstLine="142"/>
      </w:pPr>
      <w:r>
        <w:t>Il lungo corteggiamento dei mesi precedenti ne era la prova: l</w:t>
      </w:r>
      <w:r w:rsidR="00863985">
        <w:t xml:space="preserve">o specchio, come l’apprezzamento ricevuto poco prima, rifletteva </w:t>
      </w:r>
      <w:r>
        <w:t xml:space="preserve">in quel momento </w:t>
      </w:r>
      <w:r w:rsidR="00C50708">
        <w:t>per Bruno l’unico oggetto d’amore possibile</w:t>
      </w:r>
      <w:r>
        <w:t>.</w:t>
      </w:r>
    </w:p>
    <w:sectPr w:rsidR="00863985" w:rsidRPr="001165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TY1NzYyM7MwNzdS0lEKTi0uzszPAykwrQUAPQpHdiwAAAA="/>
  </w:docVars>
  <w:rsids>
    <w:rsidRoot w:val="002554A4"/>
    <w:rsid w:val="000130C0"/>
    <w:rsid w:val="000A6CDC"/>
    <w:rsid w:val="000E3600"/>
    <w:rsid w:val="00107381"/>
    <w:rsid w:val="0011576D"/>
    <w:rsid w:val="00116546"/>
    <w:rsid w:val="001307FC"/>
    <w:rsid w:val="00154EDE"/>
    <w:rsid w:val="00156E68"/>
    <w:rsid w:val="0018506B"/>
    <w:rsid w:val="001A2CEB"/>
    <w:rsid w:val="001F309A"/>
    <w:rsid w:val="00214AFC"/>
    <w:rsid w:val="00222A20"/>
    <w:rsid w:val="00226C86"/>
    <w:rsid w:val="002554A4"/>
    <w:rsid w:val="002873D4"/>
    <w:rsid w:val="002B33D9"/>
    <w:rsid w:val="0032342D"/>
    <w:rsid w:val="00324929"/>
    <w:rsid w:val="00331EA1"/>
    <w:rsid w:val="00373AC8"/>
    <w:rsid w:val="00380689"/>
    <w:rsid w:val="00392D0A"/>
    <w:rsid w:val="003A6E1C"/>
    <w:rsid w:val="00414B65"/>
    <w:rsid w:val="004554A1"/>
    <w:rsid w:val="004F74B9"/>
    <w:rsid w:val="00503FB4"/>
    <w:rsid w:val="005869F5"/>
    <w:rsid w:val="005D6FC3"/>
    <w:rsid w:val="005F5E59"/>
    <w:rsid w:val="00617E17"/>
    <w:rsid w:val="006905F2"/>
    <w:rsid w:val="006F6FFE"/>
    <w:rsid w:val="007055D7"/>
    <w:rsid w:val="00754962"/>
    <w:rsid w:val="00767211"/>
    <w:rsid w:val="007D1D56"/>
    <w:rsid w:val="00822144"/>
    <w:rsid w:val="00863985"/>
    <w:rsid w:val="008C12CD"/>
    <w:rsid w:val="008C338E"/>
    <w:rsid w:val="008D6DED"/>
    <w:rsid w:val="008F1B65"/>
    <w:rsid w:val="00923B62"/>
    <w:rsid w:val="009558B8"/>
    <w:rsid w:val="00995132"/>
    <w:rsid w:val="00A37F00"/>
    <w:rsid w:val="00A8494D"/>
    <w:rsid w:val="00AC6B1A"/>
    <w:rsid w:val="00B472C8"/>
    <w:rsid w:val="00B47D5C"/>
    <w:rsid w:val="00B71C8B"/>
    <w:rsid w:val="00BC7144"/>
    <w:rsid w:val="00BE3684"/>
    <w:rsid w:val="00C14DF8"/>
    <w:rsid w:val="00C33017"/>
    <w:rsid w:val="00C50708"/>
    <w:rsid w:val="00C940F2"/>
    <w:rsid w:val="00CA1A48"/>
    <w:rsid w:val="00CC6529"/>
    <w:rsid w:val="00CF45A6"/>
    <w:rsid w:val="00D44373"/>
    <w:rsid w:val="00D472C3"/>
    <w:rsid w:val="00DE6C4C"/>
    <w:rsid w:val="00E057BF"/>
    <w:rsid w:val="00E46AD1"/>
    <w:rsid w:val="00E51E68"/>
    <w:rsid w:val="00EF2BBB"/>
    <w:rsid w:val="00F20D7A"/>
    <w:rsid w:val="00F455A1"/>
    <w:rsid w:val="00F8008D"/>
    <w:rsid w:val="00F832C4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BD4BB-BA80-4A48-8907-C3D40B27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6AD1"/>
    <w:pPr>
      <w:spacing w:line="360" w:lineRule="auto"/>
    </w:pPr>
    <w:rPr>
      <w:rFonts w:ascii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46AD1"/>
    <w:rPr>
      <w:b/>
    </w:rPr>
  </w:style>
  <w:style w:type="character" w:customStyle="1" w:styleId="TitoloCarattere">
    <w:name w:val="Titolo Carattere"/>
    <w:basedOn w:val="Carpredefinitoparagrafo"/>
    <w:link w:val="Titolo"/>
    <w:uiPriority w:val="10"/>
    <w:rsid w:val="00E46AD1"/>
    <w:rPr>
      <w:rFonts w:ascii="Times New Roman" w:hAnsi="Times New Roman" w:cs="Times New Roman"/>
      <w:b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6AD1"/>
  </w:style>
  <w:style w:type="character" w:customStyle="1" w:styleId="SottotitoloCarattere">
    <w:name w:val="Sottotitolo Carattere"/>
    <w:basedOn w:val="Carpredefinitoparagrafo"/>
    <w:link w:val="Sottotitolo"/>
    <w:uiPriority w:val="11"/>
    <w:rsid w:val="00E46AD1"/>
    <w:rPr>
      <w:rFonts w:ascii="Times New Roman" w:hAnsi="Times New Roman" w:cs="Times New Roman"/>
    </w:rPr>
  </w:style>
  <w:style w:type="character" w:styleId="Testosegnaposto">
    <w:name w:val="Placeholder Text"/>
    <w:basedOn w:val="Carpredefinitoparagrafo"/>
    <w:uiPriority w:val="99"/>
    <w:semiHidden/>
    <w:rsid w:val="00E46AD1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C14DF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DF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DF8"/>
    <w:rPr>
      <w:rFonts w:ascii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DF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DF8"/>
    <w:rPr>
      <w:rFonts w:ascii="Times New Roman" w:hAnsi="Times New Roman" w:cs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4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lpe\OneDrive\Scuola\Materie\Italiano\Decameron%202.0\00_5Bsa_Volpe%20Stefano_Mode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1D4BA79C4B4D1CA53B8F6E3C28A51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6AA483-383C-4FF8-BA76-FEA74C805FD8}"/>
      </w:docPartPr>
      <w:docPartBody>
        <w:p w:rsidR="00B82A64" w:rsidRDefault="002D0948">
          <w:pPr>
            <w:pStyle w:val="4D1D4BA79C4B4D1CA53B8F6E3C28A519"/>
          </w:pPr>
          <w:r w:rsidRPr="00C65746">
            <w:rPr>
              <w:rStyle w:val="Testosegnaposto"/>
            </w:rPr>
            <w:t>[Autore]</w:t>
          </w:r>
        </w:p>
      </w:docPartBody>
    </w:docPart>
    <w:docPart>
      <w:docPartPr>
        <w:name w:val="DEFDB625D8354DEE9ACEE641FBA55E7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E63FA48-30F6-4A63-A007-1F63A43459DA}"/>
      </w:docPartPr>
      <w:docPartBody>
        <w:p w:rsidR="00B82A64" w:rsidRDefault="002D0948">
          <w:pPr>
            <w:pStyle w:val="DEFDB625D8354DEE9ACEE641FBA55E72"/>
          </w:pPr>
          <w:r w:rsidRPr="00C65746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48"/>
    <w:rsid w:val="000274DC"/>
    <w:rsid w:val="002D0948"/>
    <w:rsid w:val="00B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4D1D4BA79C4B4D1CA53B8F6E3C28A519">
    <w:name w:val="4D1D4BA79C4B4D1CA53B8F6E3C28A519"/>
  </w:style>
  <w:style w:type="paragraph" w:customStyle="1" w:styleId="DEFDB625D8354DEE9ACEE641FBA55E72">
    <w:name w:val="DEFDB625D8354DEE9ACEE641FBA55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978D2-6EF3-47C4-ADF2-F62324E6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00_5Bsa_Volpe Stefano_Modello.dotx</Template>
  <TotalTime>482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L’apprezzamento</vt:lpstr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L’apprezzamento</dc:title>
  <dc:subject/>
  <dc:creator>Stefano Volpe</dc:creator>
  <cp:keywords/>
  <dc:description/>
  <cp:lastModifiedBy>Stefano Volpe</cp:lastModifiedBy>
  <cp:revision>51</cp:revision>
  <dcterms:created xsi:type="dcterms:W3CDTF">2020-04-13T10:44:00Z</dcterms:created>
  <dcterms:modified xsi:type="dcterms:W3CDTF">2020-04-22T06:51:00Z</dcterms:modified>
  <cp:contentStatus>Finale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