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1A230" w14:textId="77777777" w:rsidR="004554A1" w:rsidRPr="00E46AD1" w:rsidRDefault="00884973" w:rsidP="00E46AD1">
      <w:pPr>
        <w:pStyle w:val="Sottotitolo"/>
        <w:spacing w:after="0"/>
      </w:pPr>
      <w:sdt>
        <w:sdtPr>
          <w:alias w:val="Autore"/>
          <w:tag w:val=""/>
          <w:id w:val="484356767"/>
          <w:placeholder>
            <w:docPart w:val="2D300094888844E4A125E2F9A2345D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46AD1" w:rsidRPr="00E46AD1">
            <w:t>Stefano Volpe</w:t>
          </w:r>
        </w:sdtContent>
      </w:sdt>
      <w:r w:rsidR="00E46AD1">
        <w:t xml:space="preserve"> (5Bsa)</w:t>
      </w:r>
    </w:p>
    <w:sdt>
      <w:sdtPr>
        <w:alias w:val="Titolo"/>
        <w:tag w:val=""/>
        <w:id w:val="1538235663"/>
        <w:placeholder>
          <w:docPart w:val="6210517164614E1B95F0F8E09EC98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D07DCA9" w14:textId="47AE2806" w:rsidR="00E46AD1" w:rsidRPr="00E46AD1" w:rsidRDefault="00B22E45" w:rsidP="00E46AD1">
          <w:pPr>
            <w:pStyle w:val="Titolo"/>
          </w:pPr>
          <w:r>
            <w:t xml:space="preserve">Il </w:t>
          </w:r>
          <w:r w:rsidR="00B23B21">
            <w:t>tepore</w:t>
          </w:r>
        </w:p>
      </w:sdtContent>
    </w:sdt>
    <w:p w14:paraId="21A91557" w14:textId="319A63CD" w:rsidR="00E46AD1" w:rsidRDefault="00410329" w:rsidP="007A1B60">
      <w:pPr>
        <w:spacing w:after="0"/>
      </w:pPr>
      <w:r>
        <w:t xml:space="preserve">Il giardino </w:t>
      </w:r>
      <w:r w:rsidR="002000B6">
        <w:t xml:space="preserve">sul retro </w:t>
      </w:r>
      <w:r>
        <w:t xml:space="preserve">della casa di Diletta era </w:t>
      </w:r>
      <w:r w:rsidR="002000B6">
        <w:t xml:space="preserve">per lei </w:t>
      </w:r>
      <w:r>
        <w:t xml:space="preserve">diventato, a partire dall’inizio dell’isolamento, un bene preziosissimo. Questo perché la </w:t>
      </w:r>
      <w:r w:rsidR="002000B6">
        <w:t>madre</w:t>
      </w:r>
      <w:r>
        <w:t>, alla ricerca di ogni possibile scusa per uscire di casa a prendere una boccata d’aria, si ostinava a voler compiere tutte le commis</w:t>
      </w:r>
      <w:r w:rsidR="002000B6">
        <w:t>s</w:t>
      </w:r>
      <w:r>
        <w:t xml:space="preserve">ioni da sola. A Diletta, che </w:t>
      </w:r>
      <w:r w:rsidR="004E06E2">
        <w:t xml:space="preserve">pure </w:t>
      </w:r>
      <w:r>
        <w:t xml:space="preserve">si rifiutava di restare al chiuso tutto il giorno, non era rimasto che passare </w:t>
      </w:r>
      <w:r w:rsidR="004E06E2">
        <w:t xml:space="preserve">in giardino </w:t>
      </w:r>
      <w:r>
        <w:t xml:space="preserve">i </w:t>
      </w:r>
      <w:r w:rsidR="004E06E2">
        <w:t>propri spizzichi di tempo libero</w:t>
      </w:r>
      <w:r>
        <w:t>. Non avendo un lettino</w:t>
      </w:r>
      <w:r w:rsidR="004E06E2">
        <w:t xml:space="preserve"> vero e proprio</w:t>
      </w:r>
      <w:r>
        <w:t>, era solita sdraiarsi su un telo da spiaggia che stendeva sul prato.</w:t>
      </w:r>
      <w:r w:rsidR="002000B6">
        <w:t xml:space="preserve"> Aveva anche tentato di coinvolgere gli altri membri della famiglia</w:t>
      </w:r>
      <w:r w:rsidR="004E06E2">
        <w:t xml:space="preserve"> perché si unissero a lei</w:t>
      </w:r>
      <w:r w:rsidR="002000B6">
        <w:t xml:space="preserve">, ma senza successo: </w:t>
      </w:r>
      <w:r>
        <w:t xml:space="preserve">sua madre preferiva </w:t>
      </w:r>
      <w:r w:rsidR="00C55C8F">
        <w:t xml:space="preserve">comunque </w:t>
      </w:r>
      <w:r w:rsidR="004E06E2">
        <w:t xml:space="preserve">continuare ad </w:t>
      </w:r>
      <w:r>
        <w:t xml:space="preserve">andare per negozi, </w:t>
      </w:r>
      <w:r w:rsidR="004E06E2">
        <w:t xml:space="preserve">mentre </w:t>
      </w:r>
      <w:r>
        <w:t xml:space="preserve">i maschi della </w:t>
      </w:r>
      <w:r w:rsidR="002000B6">
        <w:t>casa</w:t>
      </w:r>
      <w:r>
        <w:t xml:space="preserve"> (entrambi affetti da allergie di stagione) </w:t>
      </w:r>
      <w:r w:rsidR="002000B6">
        <w:t>sembravano accontentarsi di fare la spola fra letto e divano</w:t>
      </w:r>
      <w:r w:rsidR="004E06E2">
        <w:t>, divano e letto</w:t>
      </w:r>
      <w:r>
        <w:t>.</w:t>
      </w:r>
      <w:r w:rsidR="002000B6">
        <w:t xml:space="preserve"> Poco male: se la ragazza era l’unica ad apprezzare quel piccolo paradiso terrestre</w:t>
      </w:r>
      <w:r w:rsidR="00CA4BC0">
        <w:t xml:space="preserve"> che era il giardino</w:t>
      </w:r>
      <w:r w:rsidR="002000B6">
        <w:t>, era anche l’unica ad avere il diritto di accedervi.</w:t>
      </w:r>
    </w:p>
    <w:p w14:paraId="2E293CF3" w14:textId="22C6E22D" w:rsidR="00804B9B" w:rsidRDefault="007A1B60" w:rsidP="00E46AD1">
      <w:r>
        <w:t xml:space="preserve">In quel primo pomeriggio, poi, il sole era particolarmente invitante. Il libro che </w:t>
      </w:r>
      <w:r w:rsidR="00D7197C">
        <w:t>Diletta</w:t>
      </w:r>
      <w:r>
        <w:t xml:space="preserve"> si era illusa avrebbe letto le stava ora appoggiato sul</w:t>
      </w:r>
      <w:r w:rsidR="004E6E00">
        <w:t xml:space="preserve"> viso, aperto ad ombrello</w:t>
      </w:r>
      <w:r w:rsidR="00F1788B">
        <w:t>, già fermo sullo stesso paio di pagine</w:t>
      </w:r>
      <w:r w:rsidR="00F1788B" w:rsidRPr="00F1788B">
        <w:t xml:space="preserve"> </w:t>
      </w:r>
      <w:r w:rsidR="00F1788B">
        <w:t>da qualche minuto</w:t>
      </w:r>
      <w:r w:rsidR="004E6E00">
        <w:t>. S</w:t>
      </w:r>
      <w:r>
        <w:t>occhiuse gli occhi, con il tepore che le accarezzava la pelle: era certa si sarebbe risvegliata lucertola</w:t>
      </w:r>
      <w:r w:rsidR="004E6E00">
        <w:t xml:space="preserve"> anziché scarafaggio</w:t>
      </w:r>
      <w:r>
        <w:t>.</w:t>
      </w:r>
    </w:p>
    <w:p w14:paraId="1DE6E6CE" w14:textId="60B8E55D" w:rsidR="00523B32" w:rsidRDefault="006159FE" w:rsidP="00523B32">
      <w:pPr>
        <w:spacing w:after="0"/>
      </w:pPr>
      <w:r>
        <w:t xml:space="preserve">Quando la ragazza riaprì gli occhi, le pagine le proteggevano ancora la vista, impedendole di capire per quanto tempo si fosse assopita. Quale che fosse </w:t>
      </w:r>
      <w:r w:rsidR="00BC191C">
        <w:t>la risposta</w:t>
      </w:r>
      <w:r>
        <w:t xml:space="preserve">, </w:t>
      </w:r>
      <w:r w:rsidR="006B17CB">
        <w:t xml:space="preserve">sentiva ancora </w:t>
      </w:r>
      <w:r w:rsidR="00B23B21">
        <w:t>lo stesso</w:t>
      </w:r>
      <w:r w:rsidR="006B17CB">
        <w:t xml:space="preserve"> </w:t>
      </w:r>
      <w:r w:rsidR="00BC191C">
        <w:t xml:space="preserve">allettante </w:t>
      </w:r>
      <w:r w:rsidR="006B17CB">
        <w:t xml:space="preserve">calduccio di quando aveva abbassato le palpebre. </w:t>
      </w:r>
      <w:r w:rsidR="00AB07A3">
        <w:t>I rumori della città</w:t>
      </w:r>
      <w:r w:rsidR="00060C83">
        <w:t>, invece,</w:t>
      </w:r>
      <w:r w:rsidR="00AB07A3">
        <w:t xml:space="preserve"> si erano completamente quietati. </w:t>
      </w:r>
      <w:r w:rsidR="00B23B21">
        <w:t xml:space="preserve">Non </w:t>
      </w:r>
      <w:r w:rsidR="00060C83">
        <w:t>trovando la</w:t>
      </w:r>
      <w:r w:rsidR="00B23B21">
        <w:t xml:space="preserve"> voglia di alzare </w:t>
      </w:r>
      <w:r w:rsidR="00BC191C">
        <w:t xml:space="preserve">nessuna delle due </w:t>
      </w:r>
      <w:r w:rsidR="00BC191C">
        <w:lastRenderedPageBreak/>
        <w:t>mani</w:t>
      </w:r>
      <w:r w:rsidR="00B23B21">
        <w:t xml:space="preserve"> per togliersi il libro dal viso, </w:t>
      </w:r>
      <w:r w:rsidR="00D7197C">
        <w:t>Diletta</w:t>
      </w:r>
      <w:r w:rsidR="00B23B21">
        <w:t xml:space="preserve"> cercò</w:t>
      </w:r>
      <w:r w:rsidR="00BC191C">
        <w:t xml:space="preserve"> di stimare l’ora della giornata </w:t>
      </w:r>
      <w:r w:rsidR="00060C83">
        <w:t xml:space="preserve">proprio </w:t>
      </w:r>
      <w:r w:rsidR="00BC191C">
        <w:t>da quella piacevole sensazione.</w:t>
      </w:r>
      <w:r w:rsidR="00D7197C">
        <w:t xml:space="preserve"> Fu studiandola che si accorse che qualcosa </w:t>
      </w:r>
      <w:r w:rsidR="00060C83">
        <w:t xml:space="preserve">in essa era </w:t>
      </w:r>
      <w:r w:rsidR="00D7197C">
        <w:t>in effetti cambiato:</w:t>
      </w:r>
      <w:r w:rsidR="007417DA">
        <w:t xml:space="preserve"> le carezze</w:t>
      </w:r>
      <w:r w:rsidR="00D7197C">
        <w:t>, che prima si diffondevano uniformemente su tutta la superficie del suo corpo, sembravano or</w:t>
      </w:r>
      <w:r w:rsidR="007417DA">
        <w:t>a tentare di risalirlo</w:t>
      </w:r>
      <w:r w:rsidR="00C63341">
        <w:t>, a partire dai piedi</w:t>
      </w:r>
      <w:r w:rsidR="00523B32">
        <w:t>. Erano lente, delicate.</w:t>
      </w:r>
    </w:p>
    <w:p w14:paraId="0B8A9DFF" w14:textId="15B17F4E" w:rsidR="007A1B60" w:rsidRDefault="00D7197C" w:rsidP="00523B32">
      <w:pPr>
        <w:spacing w:after="0"/>
      </w:pPr>
      <w:r>
        <w:t xml:space="preserve">Ancora una volta le pagine del libro obbligavano </w:t>
      </w:r>
      <w:r w:rsidR="00AB07A3">
        <w:t>Diletta</w:t>
      </w:r>
      <w:r>
        <w:t xml:space="preserve"> ad avanzare per ipotesi. Erano zampette.</w:t>
      </w:r>
    </w:p>
    <w:p w14:paraId="4AE1E708" w14:textId="1398CFEE" w:rsidR="00523B32" w:rsidRDefault="00523B32" w:rsidP="0057515F">
      <w:pPr>
        <w:spacing w:after="0"/>
      </w:pPr>
      <w:r>
        <w:t xml:space="preserve">A decine, esse </w:t>
      </w:r>
      <w:r w:rsidR="0000458C">
        <w:t>parevano</w:t>
      </w:r>
      <w:r>
        <w:t xml:space="preserve"> lentamente farsi strada sulla </w:t>
      </w:r>
      <w:r w:rsidR="00D62D71">
        <w:t xml:space="preserve">pelle </w:t>
      </w:r>
      <w:r w:rsidR="0000458C">
        <w:t>di lei</w:t>
      </w:r>
      <w:r>
        <w:t xml:space="preserve">, ma niente al mondo avrebbe </w:t>
      </w:r>
      <w:r w:rsidR="0000458C">
        <w:t xml:space="preserve">mai </w:t>
      </w:r>
      <w:r>
        <w:t xml:space="preserve">convinto la ragazza a rinunciare al tepore che nel frattempo </w:t>
      </w:r>
      <w:r w:rsidR="006E0B5C">
        <w:t>veniva ad abbracciarla</w:t>
      </w:r>
      <w:r>
        <w:t>.</w:t>
      </w:r>
    </w:p>
    <w:p w14:paraId="43F08BAB" w14:textId="63304D6D" w:rsidR="007417DA" w:rsidRDefault="001B3C5B" w:rsidP="0057515F">
      <w:pPr>
        <w:spacing w:after="0"/>
      </w:pPr>
      <w:r>
        <w:t xml:space="preserve">Inizialmente, </w:t>
      </w:r>
      <w:r w:rsidR="003F0787">
        <w:t>quindi</w:t>
      </w:r>
      <w:r w:rsidR="0000458C">
        <w:t xml:space="preserve">, </w:t>
      </w:r>
      <w:r>
        <w:t>f</w:t>
      </w:r>
      <w:r w:rsidR="003271FE">
        <w:t>ece finta di nulla</w:t>
      </w:r>
      <w:r>
        <w:t xml:space="preserve">: </w:t>
      </w:r>
      <w:r w:rsidR="003F0787">
        <w:t xml:space="preserve">del resto, </w:t>
      </w:r>
      <w:r>
        <w:t xml:space="preserve">non poteva vedere cosa davvero stesse accadendo oltre il libro. Anche quando un tocco le giunse alla base del </w:t>
      </w:r>
      <w:r w:rsidR="00C63341">
        <w:t>busto</w:t>
      </w:r>
      <w:r>
        <w:t xml:space="preserve">, dove la pelle era più sensibile, preferì non reagire e </w:t>
      </w:r>
      <w:r w:rsidR="005E45B0">
        <w:t xml:space="preserve">continuare invece a </w:t>
      </w:r>
      <w:r>
        <w:t>concentrarsi sul piacevole calore del sole che la inviluppava.</w:t>
      </w:r>
      <w:r w:rsidR="000D6963">
        <w:t xml:space="preserve"> </w:t>
      </w:r>
      <w:r w:rsidR="0000458C">
        <w:t>S</w:t>
      </w:r>
      <w:r w:rsidR="007417DA">
        <w:t xml:space="preserve">entì </w:t>
      </w:r>
      <w:r w:rsidR="000D6963">
        <w:t xml:space="preserve">poi </w:t>
      </w:r>
      <w:r w:rsidR="007417DA">
        <w:t xml:space="preserve">una presenza </w:t>
      </w:r>
      <w:r w:rsidR="000D6963">
        <w:t xml:space="preserve">premere </w:t>
      </w:r>
      <w:r w:rsidR="007417DA">
        <w:t xml:space="preserve">sulla base del collo, </w:t>
      </w:r>
      <w:r w:rsidR="0000458C">
        <w:t>ma giusto per essere sicura di non averla immaginata aspettò che questa le giungesse sul mento.</w:t>
      </w:r>
    </w:p>
    <w:p w14:paraId="4D8781E9" w14:textId="1B8B9D99" w:rsidR="007F1741" w:rsidRDefault="000D6963" w:rsidP="0057515F">
      <w:pPr>
        <w:spacing w:after="0"/>
      </w:pPr>
      <w:r>
        <w:t xml:space="preserve">Per ultimo, Diletta si </w:t>
      </w:r>
      <w:r w:rsidR="00FA3696">
        <w:t>arrese. I</w:t>
      </w:r>
      <w:r w:rsidR="007F1741">
        <w:t>nebriata dal giardino</w:t>
      </w:r>
      <w:r w:rsidR="00FA3696">
        <w:t>, richiuse gli occhi</w:t>
      </w:r>
      <w:r w:rsidR="001105D2">
        <w:t>.</w:t>
      </w:r>
      <w:r w:rsidR="00FA3696">
        <w:t xml:space="preserve"> </w:t>
      </w:r>
      <w:r w:rsidR="001105D2">
        <w:t>Con le narici e</w:t>
      </w:r>
      <w:r w:rsidR="000655B5">
        <w:t>spirò fino a svuotare i propri polmoni. A</w:t>
      </w:r>
      <w:r w:rsidR="007F1741">
        <w:t>prì il proprio orifizio orale. Vi estrasse il muscolo della lingua</w:t>
      </w:r>
      <w:r w:rsidR="00AF5841">
        <w:t xml:space="preserve"> finché non lo sentì dolere</w:t>
      </w:r>
      <w:r w:rsidR="007F1741">
        <w:t>.</w:t>
      </w:r>
    </w:p>
    <w:p w14:paraId="0B4EB248" w14:textId="753588C0" w:rsidR="00D66233" w:rsidRDefault="008172FD" w:rsidP="0057515F">
      <w:pPr>
        <w:spacing w:after="0"/>
      </w:pPr>
      <w:r>
        <w:t>Passato qualche istante, i parassiti del giardino ancora non erano entrati; lo sforzo compiuto ave</w:t>
      </w:r>
      <w:r w:rsidR="00884973">
        <w:t>va però risvegliato la sua musco</w:t>
      </w:r>
      <w:bookmarkStart w:id="0" w:name="_GoBack"/>
      <w:bookmarkEnd w:id="0"/>
      <w:r>
        <w:t>latura</w:t>
      </w:r>
      <w:r w:rsidR="0050641F">
        <w:t>, che aveva subito colto la possibilità di liberare Diletta dal volume che le impediva la vista.</w:t>
      </w:r>
    </w:p>
    <w:p w14:paraId="29C24A5A" w14:textId="61E9CB7B" w:rsidR="0050641F" w:rsidRPr="00E46AD1" w:rsidRDefault="0050641F" w:rsidP="0057515F">
      <w:pPr>
        <w:spacing w:after="0"/>
      </w:pPr>
      <w:r>
        <w:t xml:space="preserve">La ragazza si ritrovò a fissare un giardino </w:t>
      </w:r>
      <w:r w:rsidR="00B35226">
        <w:t>deserto</w:t>
      </w:r>
      <w:r w:rsidR="00665ABB">
        <w:t xml:space="preserve">, </w:t>
      </w:r>
      <w:r w:rsidR="00B35226">
        <w:t>amareggiata</w:t>
      </w:r>
      <w:r>
        <w:t>.</w:t>
      </w:r>
    </w:p>
    <w:sectPr w:rsidR="0050641F" w:rsidRPr="00E46A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TY1NzYyM7MwNzdS0lEKTi0uzszPAykwrAUAOc8rEiwAAAA="/>
  </w:docVars>
  <w:rsids>
    <w:rsidRoot w:val="00B22E45"/>
    <w:rsid w:val="0000458C"/>
    <w:rsid w:val="00060C83"/>
    <w:rsid w:val="000655B5"/>
    <w:rsid w:val="000D6963"/>
    <w:rsid w:val="001105D2"/>
    <w:rsid w:val="001B3C5B"/>
    <w:rsid w:val="002000B6"/>
    <w:rsid w:val="003271FE"/>
    <w:rsid w:val="003F0787"/>
    <w:rsid w:val="00410329"/>
    <w:rsid w:val="004554A1"/>
    <w:rsid w:val="004D2301"/>
    <w:rsid w:val="004E06E2"/>
    <w:rsid w:val="004E6E00"/>
    <w:rsid w:val="0050641F"/>
    <w:rsid w:val="00523B32"/>
    <w:rsid w:val="0057515F"/>
    <w:rsid w:val="005E45B0"/>
    <w:rsid w:val="006159FE"/>
    <w:rsid w:val="0066415B"/>
    <w:rsid w:val="00665ABB"/>
    <w:rsid w:val="006B17CB"/>
    <w:rsid w:val="006E0B5C"/>
    <w:rsid w:val="007417DA"/>
    <w:rsid w:val="007A1B60"/>
    <w:rsid w:val="007F1741"/>
    <w:rsid w:val="00804B9B"/>
    <w:rsid w:val="008172FD"/>
    <w:rsid w:val="00884973"/>
    <w:rsid w:val="00AB07A3"/>
    <w:rsid w:val="00AF5841"/>
    <w:rsid w:val="00B22E45"/>
    <w:rsid w:val="00B23B21"/>
    <w:rsid w:val="00B35226"/>
    <w:rsid w:val="00BC191C"/>
    <w:rsid w:val="00BC7144"/>
    <w:rsid w:val="00BC7A5D"/>
    <w:rsid w:val="00C14DF8"/>
    <w:rsid w:val="00C55C8F"/>
    <w:rsid w:val="00C63341"/>
    <w:rsid w:val="00CA4BC0"/>
    <w:rsid w:val="00D62D71"/>
    <w:rsid w:val="00D66233"/>
    <w:rsid w:val="00D7197C"/>
    <w:rsid w:val="00E46AD1"/>
    <w:rsid w:val="00E51E68"/>
    <w:rsid w:val="00F1788B"/>
    <w:rsid w:val="00FA3696"/>
    <w:rsid w:val="00F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4F4E"/>
  <w15:chartTrackingRefBased/>
  <w15:docId w15:val="{B92B1C53-0FE0-4AF6-AE7F-E6A4D940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46AD1"/>
    <w:pPr>
      <w:spacing w:line="360" w:lineRule="auto"/>
    </w:pPr>
    <w:rPr>
      <w:rFonts w:ascii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46AD1"/>
    <w:rPr>
      <w:b/>
    </w:rPr>
  </w:style>
  <w:style w:type="character" w:customStyle="1" w:styleId="TitoloCarattere">
    <w:name w:val="Titolo Carattere"/>
    <w:basedOn w:val="Carpredefinitoparagrafo"/>
    <w:link w:val="Titolo"/>
    <w:uiPriority w:val="10"/>
    <w:rsid w:val="00E46AD1"/>
    <w:rPr>
      <w:rFonts w:ascii="Times New Roman" w:hAnsi="Times New Roman" w:cs="Times New Roman"/>
      <w:b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6AD1"/>
  </w:style>
  <w:style w:type="character" w:customStyle="1" w:styleId="SottotitoloCarattere">
    <w:name w:val="Sottotitolo Carattere"/>
    <w:basedOn w:val="Carpredefinitoparagrafo"/>
    <w:link w:val="Sottotitolo"/>
    <w:uiPriority w:val="11"/>
    <w:rsid w:val="00E46AD1"/>
    <w:rPr>
      <w:rFonts w:ascii="Times New Roman" w:hAnsi="Times New Roman" w:cs="Times New Roman"/>
    </w:rPr>
  </w:style>
  <w:style w:type="character" w:styleId="Testosegnaposto">
    <w:name w:val="Placeholder Text"/>
    <w:basedOn w:val="Carpredefinitoparagrafo"/>
    <w:uiPriority w:val="99"/>
    <w:semiHidden/>
    <w:rsid w:val="00E46AD1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C14DF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14DF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14DF8"/>
    <w:rPr>
      <w:rFonts w:ascii="Times New Roman" w:hAnsi="Times New Roman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14DF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14DF8"/>
    <w:rPr>
      <w:rFonts w:ascii="Times New Roman" w:hAnsi="Times New Roman" w:cs="Times New Roman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14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14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lpe\OneDrive\Scuola\Materie\Italiano\Decameron%202.0\00_5Bsa_Volpe%20Stefano_Model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300094888844E4A125E2F9A2345DD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316FC21-F8DB-4A8B-B9C3-4C9A4EFB4EBC}"/>
      </w:docPartPr>
      <w:docPartBody>
        <w:p w:rsidR="007E5098" w:rsidRDefault="007E5098">
          <w:pPr>
            <w:pStyle w:val="2D300094888844E4A125E2F9A2345DD5"/>
          </w:pPr>
          <w:r w:rsidRPr="00C65746">
            <w:rPr>
              <w:rStyle w:val="Testosegnaposto"/>
            </w:rPr>
            <w:t>[Autore]</w:t>
          </w:r>
        </w:p>
      </w:docPartBody>
    </w:docPart>
    <w:docPart>
      <w:docPartPr>
        <w:name w:val="6210517164614E1B95F0F8E09EC9806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A87E499-75D4-4784-9815-4C8D0B4D9B17}"/>
      </w:docPartPr>
      <w:docPartBody>
        <w:p w:rsidR="007E5098" w:rsidRDefault="007E5098">
          <w:pPr>
            <w:pStyle w:val="6210517164614E1B95F0F8E09EC9806E"/>
          </w:pPr>
          <w:r w:rsidRPr="00C65746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98"/>
    <w:rsid w:val="007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customStyle="1" w:styleId="2D300094888844E4A125E2F9A2345DD5">
    <w:name w:val="2D300094888844E4A125E2F9A2345DD5"/>
  </w:style>
  <w:style w:type="paragraph" w:customStyle="1" w:styleId="6210517164614E1B95F0F8E09EC9806E">
    <w:name w:val="6210517164614E1B95F0F8E09EC980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B1392-2CC8-49B2-AA89-7407091F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00_5Bsa_Volpe Stefano_Modello.dotx</Template>
  <TotalTime>274</TotalTime>
  <Pages>1</Pages>
  <Words>551</Words>
  <Characters>2873</Characters>
  <Application>Microsoft Office Word</Application>
  <DocSecurity>0</DocSecurity>
  <Lines>37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Il tepore</vt:lpstr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tepore</dc:title>
  <dc:subject/>
  <dc:creator>Stefano Volpe</dc:creator>
  <cp:keywords/>
  <dc:description/>
  <cp:lastModifiedBy>Stefano Volpe</cp:lastModifiedBy>
  <cp:revision>40</cp:revision>
  <dcterms:created xsi:type="dcterms:W3CDTF">2020-04-28T06:20:00Z</dcterms:created>
  <dcterms:modified xsi:type="dcterms:W3CDTF">2020-04-28T16:47:00Z</dcterms:modified>
  <cp:contentStatus>Finale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