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CF82D" w14:textId="77777777" w:rsidR="004554A1" w:rsidRPr="00E46AD1" w:rsidRDefault="00D7537C" w:rsidP="00E46AD1">
      <w:pPr>
        <w:pStyle w:val="Sottotitolo"/>
        <w:spacing w:after="0"/>
      </w:pPr>
      <w:sdt>
        <w:sdtPr>
          <w:alias w:val="Autore"/>
          <w:tag w:val=""/>
          <w:id w:val="484356767"/>
          <w:placeholder>
            <w:docPart w:val="CAE39209E63F47E8B83D7F250FC34E0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E46AD1" w:rsidRPr="00E46AD1">
            <w:t>Stefano Volpe</w:t>
          </w:r>
        </w:sdtContent>
      </w:sdt>
      <w:r w:rsidR="00E46AD1">
        <w:t xml:space="preserve"> (5Bsa)</w:t>
      </w:r>
    </w:p>
    <w:sdt>
      <w:sdtPr>
        <w:alias w:val="Titolo"/>
        <w:tag w:val=""/>
        <w:id w:val="1538235663"/>
        <w:placeholder>
          <w:docPart w:val="87BF14CCE08948EBADEFB065A053E20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7A9D4E8" w14:textId="77777777" w:rsidR="00E46AD1" w:rsidRPr="00E46AD1" w:rsidRDefault="000A3EAA" w:rsidP="00E46AD1">
          <w:pPr>
            <w:pStyle w:val="Titolo"/>
          </w:pPr>
          <w:r>
            <w:t>La videoregistrazione</w:t>
          </w:r>
        </w:p>
      </w:sdtContent>
    </w:sdt>
    <w:p w14:paraId="695973BD" w14:textId="22EB2754" w:rsidR="00E46AD1" w:rsidRDefault="000A3EAA" w:rsidP="00035B00">
      <w:pPr>
        <w:ind w:firstLine="142"/>
      </w:pPr>
      <w:r>
        <w:t>Che barba!</w:t>
      </w:r>
      <w:r w:rsidR="00F8459F">
        <w:t xml:space="preserve"> Era mai possibile che si dovesse passare anche ma</w:t>
      </w:r>
      <w:r w:rsidR="004F2B0D">
        <w:t>ggio a quella maniera? Da che</w:t>
      </w:r>
      <w:r w:rsidR="00F8459F">
        <w:t xml:space="preserve"> i professori aveva</w:t>
      </w:r>
      <w:r w:rsidR="004F2B0D">
        <w:t>no</w:t>
      </w:r>
      <w:r w:rsidR="00F8459F">
        <w:t xml:space="preserve"> </w:t>
      </w:r>
      <w:r w:rsidR="004F2B0D">
        <w:t>chiesto</w:t>
      </w:r>
      <w:r w:rsidR="00F8459F">
        <w:t xml:space="preserve"> </w:t>
      </w:r>
      <w:r w:rsidR="00210A7F">
        <w:t>di vedere i volti di tu</w:t>
      </w:r>
      <w:r w:rsidR="004F2B0D">
        <w:t>tti gli studenti durante le</w:t>
      </w:r>
      <w:r w:rsidR="00210A7F">
        <w:t xml:space="preserve"> lezioni</w:t>
      </w:r>
      <w:r w:rsidR="00F8459F">
        <w:t xml:space="preserve">, non c’era più </w:t>
      </w:r>
      <w:r w:rsidR="004F2B0D">
        <w:t xml:space="preserve">stato </w:t>
      </w:r>
      <w:r w:rsidR="00F8459F">
        <w:t xml:space="preserve">un attimo di pace. </w:t>
      </w:r>
      <w:r w:rsidR="00210A7F">
        <w:t xml:space="preserve">Quelle </w:t>
      </w:r>
      <w:r w:rsidR="00E9253B">
        <w:t>bocche</w:t>
      </w:r>
      <w:r w:rsidR="00210A7F">
        <w:t xml:space="preserve"> da dietro lo schermo parlavano, parlavano e parlavano, ma Carla non aveva nessuna intenzione di sprecare le proprie giornate ad ascoltarle. Fu per lei un sollievo quando i suoi compagni riuscirono ad escogitare uno stratagemma che risolvesse la questione</w:t>
      </w:r>
      <w:r w:rsidR="00DB7779">
        <w:t>: si capì che</w:t>
      </w:r>
      <w:r w:rsidR="00210A7F">
        <w:t xml:space="preserve"> un video registrato in precedenza poteva essere spacciato per la propria immagine </w:t>
      </w:r>
      <w:r w:rsidR="00DB7779">
        <w:t xml:space="preserve">trasmessa </w:t>
      </w:r>
      <w:r w:rsidR="00210A7F">
        <w:t>in te</w:t>
      </w:r>
      <w:r w:rsidR="00DB7779">
        <w:t>mpo reale. Era fatta!</w:t>
      </w:r>
      <w:r w:rsidR="00210A7F">
        <w:t xml:space="preserve"> </w:t>
      </w:r>
      <w:r w:rsidR="00DB7779">
        <w:t xml:space="preserve">Carla si riprese mentre guardava la propria serie televisiva preferita. Il risultato fu soddisfacente perché (inevitabilmente) realistico: non </w:t>
      </w:r>
      <w:r w:rsidR="005155C2">
        <w:t>sarebbe stata in grado di</w:t>
      </w:r>
      <w:r w:rsidR="00DB7779">
        <w:t xml:space="preserve"> simulare lo stesso interesse neanche volendo.</w:t>
      </w:r>
      <w:r w:rsidR="00035B00">
        <w:t xml:space="preserve"> </w:t>
      </w:r>
      <w:r w:rsidR="003051A6">
        <w:t xml:space="preserve">Avrebbe funzionato, e la ragazza </w:t>
      </w:r>
      <w:r w:rsidR="00E9253B">
        <w:t>ne era certa</w:t>
      </w:r>
      <w:r w:rsidR="003051A6">
        <w:t xml:space="preserve">, poiché </w:t>
      </w:r>
      <w:r w:rsidR="00E9253B">
        <w:t xml:space="preserve">sapeva di poter contare sulla completa assenza di interazione che accomunava tutte quelle spiegazioni frontali. </w:t>
      </w:r>
      <w:r w:rsidR="00CB26E2">
        <w:t>Come lei,</w:t>
      </w:r>
      <w:r w:rsidR="00E9253B">
        <w:t xml:space="preserve"> anche il resto della</w:t>
      </w:r>
      <w:r w:rsidR="00035B00">
        <w:t xml:space="preserve"> classe era </w:t>
      </w:r>
      <w:r w:rsidR="00E9253B">
        <w:t>altrettanto preparato</w:t>
      </w:r>
      <w:r w:rsidR="00CB26E2">
        <w:t xml:space="preserve"> all</w:t>
      </w:r>
      <w:r w:rsidR="00035B00">
        <w:t>a mattinata seguente.</w:t>
      </w:r>
    </w:p>
    <w:p w14:paraId="40FEFB3E" w14:textId="31D17D65" w:rsidR="009321A9" w:rsidRDefault="00035B00" w:rsidP="009321A9">
      <w:pPr>
        <w:spacing w:after="0"/>
        <w:ind w:firstLine="142"/>
      </w:pPr>
      <w:r>
        <w:t xml:space="preserve">Che noia! Quanti giorni mancavano agli scrutini? Il professor </w:t>
      </w:r>
      <w:r w:rsidR="008474E5">
        <w:t>Marescotti non si capacitava di come</w:t>
      </w:r>
      <w:r w:rsidR="00CB26E2">
        <w:t xml:space="preserve">, </w:t>
      </w:r>
      <w:r w:rsidR="00CB26E2">
        <w:t>già</w:t>
      </w:r>
      <w:r w:rsidR="00CB26E2">
        <w:t xml:space="preserve"> </w:t>
      </w:r>
      <w:r w:rsidR="00CB26E2">
        <w:t>prima della quarantena</w:t>
      </w:r>
      <w:r w:rsidR="00CB26E2">
        <w:t>,</w:t>
      </w:r>
      <w:r w:rsidR="008474E5">
        <w:t xml:space="preserve"> avesse potuto reggere tutte le lezioni che </w:t>
      </w:r>
      <w:r w:rsidR="004F2B0D">
        <w:t xml:space="preserve">egli </w:t>
      </w:r>
      <w:r w:rsidR="008474E5">
        <w:t xml:space="preserve">era obbligato a tenere. Per di più, ogni </w:t>
      </w:r>
      <w:r w:rsidR="009321A9">
        <w:t xml:space="preserve">singolo </w:t>
      </w:r>
      <w:r w:rsidR="008474E5">
        <w:t xml:space="preserve">anno era costretto a </w:t>
      </w:r>
      <w:r w:rsidR="003F5B89">
        <w:t xml:space="preserve">rispiegare gli stessi </w:t>
      </w:r>
      <w:r w:rsidR="009321A9">
        <w:t xml:space="preserve">maledettissimi </w:t>
      </w:r>
      <w:r w:rsidR="003F5B89">
        <w:t xml:space="preserve">argomenti </w:t>
      </w:r>
      <w:r w:rsidR="004F2B0D">
        <w:t>per ciascuna classe</w:t>
      </w:r>
      <w:r w:rsidR="003F5B89">
        <w:t xml:space="preserve">. Ne seguiva che spesso </w:t>
      </w:r>
      <w:r w:rsidR="00CB26E2">
        <w:t>gli toccav</w:t>
      </w:r>
      <w:r w:rsidR="003F5B89">
        <w:t xml:space="preserve">a ripetere a pappagallo il medesimo discorso anche tre o quattro volte a settimana. </w:t>
      </w:r>
      <w:r w:rsidR="00E9253B">
        <w:t>R</w:t>
      </w:r>
      <w:r w:rsidR="00CB26E2">
        <w:t>iprendersi</w:t>
      </w:r>
      <w:r w:rsidR="003F5B89">
        <w:t xml:space="preserve"> </w:t>
      </w:r>
      <w:r w:rsidR="00CB26E2">
        <w:t xml:space="preserve">con la fotocamera </w:t>
      </w:r>
      <w:r w:rsidR="003F5B89">
        <w:t>una volta sola</w:t>
      </w:r>
      <w:r w:rsidR="00E9253B">
        <w:t xml:space="preserve"> e mandare poi il video a tutti </w:t>
      </w:r>
      <w:r w:rsidR="009321A9">
        <w:t xml:space="preserve">contemporaneamente </w:t>
      </w:r>
      <w:r w:rsidR="00E9253B">
        <w:t xml:space="preserve">era però impensabile, specialmente dal momento che già </w:t>
      </w:r>
      <w:r w:rsidR="00CB26E2">
        <w:t>in troppi lo reputavano</w:t>
      </w:r>
      <w:r w:rsidR="00E9253B">
        <w:t xml:space="preserve"> un mangiastipendio.</w:t>
      </w:r>
      <w:r w:rsidR="00D7537C">
        <w:t xml:space="preserve"> </w:t>
      </w:r>
      <w:r w:rsidR="00CB26E2">
        <w:t>D’altro canto, non era neanche detto che i ragazzi dovessero per forza accorgersi di stare ascoltando una registrazione…</w:t>
      </w:r>
      <w:r w:rsidR="00E9253B">
        <w:t xml:space="preserve"> Chi si sarebbe mai accorto della differenza? </w:t>
      </w:r>
      <w:r w:rsidR="00815D8B">
        <w:t xml:space="preserve">Delle bamboline </w:t>
      </w:r>
      <w:r w:rsidR="00E9253B">
        <w:t>di pezza</w:t>
      </w:r>
      <w:r w:rsidR="00815D8B">
        <w:t xml:space="preserve"> sarebbero state più partecipi alle lezioni</w:t>
      </w:r>
      <w:r w:rsidR="004F2B0D">
        <w:t>, in confronto a</w:t>
      </w:r>
      <w:r w:rsidR="00815D8B">
        <w:t>i suoi studenti</w:t>
      </w:r>
      <w:r w:rsidR="009321A9">
        <w:t>.</w:t>
      </w:r>
    </w:p>
    <w:p w14:paraId="312D3C80" w14:textId="41C96926" w:rsidR="00CB26E2" w:rsidRDefault="00815D8B" w:rsidP="00E9253B">
      <w:pPr>
        <w:ind w:firstLine="142"/>
      </w:pPr>
      <w:r>
        <w:t xml:space="preserve">Marescotti si filmò mentre spiegava </w:t>
      </w:r>
      <w:r w:rsidR="004F2B0D">
        <w:t>gli argomenti</w:t>
      </w:r>
      <w:r>
        <w:t xml:space="preserve"> delle settimane successive al suo cane, </w:t>
      </w:r>
      <w:r w:rsidR="009321A9">
        <w:t>accuratamente posto fuori da</w:t>
      </w:r>
      <w:r>
        <w:t>ll’inquadratura. La povera bestia, almeno, scodinzolava e lo fissava incuriosita. Fu proprio l’</w:t>
      </w:r>
      <w:r w:rsidR="00292700">
        <w:t>interesse che i</w:t>
      </w:r>
      <w:r>
        <w:t>l professor Marescotti sembrava scorgere</w:t>
      </w:r>
      <w:r w:rsidR="004F2B0D">
        <w:t xml:space="preserve"> nello sg</w:t>
      </w:r>
      <w:r>
        <w:t>uardo di questa a</w:t>
      </w:r>
      <w:r w:rsidR="00292700">
        <w:t xml:space="preserve"> </w:t>
      </w:r>
      <w:r w:rsidR="005E013F">
        <w:t xml:space="preserve">far sì che ne venisse fuori una spiegazione </w:t>
      </w:r>
      <w:r w:rsidR="004F2B0D">
        <w:t>più che</w:t>
      </w:r>
      <w:r w:rsidR="005E013F">
        <w:t xml:space="preserve"> appassionata.</w:t>
      </w:r>
    </w:p>
    <w:p w14:paraId="1D0255C5" w14:textId="77777777" w:rsidR="00531A35" w:rsidRDefault="00852457" w:rsidP="00531A35">
      <w:pPr>
        <w:spacing w:after="0"/>
        <w:ind w:firstLine="142"/>
      </w:pPr>
      <w:r>
        <w:t xml:space="preserve">Quella del giorno dopo fu </w:t>
      </w:r>
      <w:r w:rsidR="00292700">
        <w:t>forse</w:t>
      </w:r>
      <w:r>
        <w:t xml:space="preserve"> la miglior</w:t>
      </w:r>
      <w:r w:rsidR="00292700">
        <w:t xml:space="preserve"> lezione che si fosse svolta a scuola da qualche anno a quella parte. La dedizione per la disciplina irradiata dalle parole del professore veniva riflessa negli occhi </w:t>
      </w:r>
      <w:r w:rsidR="009321A9">
        <w:t>ispirati</w:t>
      </w:r>
      <w:r w:rsidR="00292700">
        <w:t xml:space="preserve"> degli studenti. La </w:t>
      </w:r>
      <w:r w:rsidR="00531A35">
        <w:t>P</w:t>
      </w:r>
      <w:r w:rsidR="00292700">
        <w:t xml:space="preserve">reside stessa, </w:t>
      </w:r>
      <w:r w:rsidR="00AC56EC">
        <w:t>inseritasi a sorpresa nella videochiamata, rimase incredula. Aveva richiesto la possibilità di fare questo genere di imboscate con l’intenzione di valutare gli effettivi limiti della didattica a distanza, ma mai avrebbe pensato di trovarsi di fronte un simile spettacolo.</w:t>
      </w:r>
      <w:r w:rsidR="007308F3">
        <w:t xml:space="preserve"> Erano tutti così concentrati che non sembravano neanche essersi accorti della presenza della </w:t>
      </w:r>
      <w:r w:rsidR="004F2B0D">
        <w:t>donna</w:t>
      </w:r>
      <w:r w:rsidR="007308F3">
        <w:t>.</w:t>
      </w:r>
      <w:r w:rsidR="00F44E2C">
        <w:t xml:space="preserve"> </w:t>
      </w:r>
      <w:r w:rsidR="00531A35">
        <w:t>Fu p</w:t>
      </w:r>
      <w:r w:rsidR="00F44E2C">
        <w:t xml:space="preserve">er </w:t>
      </w:r>
      <w:r w:rsidR="00531A35">
        <w:t>questo motivo che</w:t>
      </w:r>
      <w:r w:rsidR="00F44E2C">
        <w:t xml:space="preserve"> la </w:t>
      </w:r>
      <w:r w:rsidR="00531A35">
        <w:t>P</w:t>
      </w:r>
      <w:r w:rsidR="004F2B0D">
        <w:t>reside</w:t>
      </w:r>
      <w:r w:rsidR="00F44E2C">
        <w:t xml:space="preserve">, decisa ad approfittare della situazione, registrò il contenuto del proprio schermo </w:t>
      </w:r>
      <w:r w:rsidR="00531A35">
        <w:t>per</w:t>
      </w:r>
      <w:r w:rsidR="00F44E2C">
        <w:t xml:space="preserve"> tutta la durata della videochiamata. Sapeva che quel mosaico di volti era ciò che davvero incarnava lo spirito del mondo dell’istruzione italiana, e non vedeva l’ora di mostrarlo a quante più persone possibili.</w:t>
      </w:r>
    </w:p>
    <w:p w14:paraId="008F45A7" w14:textId="71FAFBA8" w:rsidR="00AC56EC" w:rsidRPr="00E46AD1" w:rsidRDefault="00F44E2C" w:rsidP="007308F3">
      <w:pPr>
        <w:ind w:firstLine="142"/>
      </w:pPr>
      <w:r>
        <w:lastRenderedPageBreak/>
        <w:t xml:space="preserve">Nei mesi seguenti, esso sarebbe rimasto esposto con orgoglio in primissimo piano </w:t>
      </w:r>
      <w:r w:rsidR="00531A35">
        <w:t>su</w:t>
      </w:r>
      <w:r>
        <w:t>l sito della scuola.</w:t>
      </w:r>
      <w:r w:rsidR="00691D66">
        <w:t xml:space="preserve"> </w:t>
      </w:r>
      <w:r w:rsidR="00531A35">
        <w:t>Sia i</w:t>
      </w:r>
      <w:r w:rsidR="00691D66">
        <w:t xml:space="preserve">l professor Marescotti </w:t>
      </w:r>
      <w:r w:rsidR="00531A35">
        <w:t>ch</w:t>
      </w:r>
      <w:r w:rsidR="00691D66">
        <w:t xml:space="preserve">e la sua classe quasi si stupirono di quanto fossero state convincenti le loro </w:t>
      </w:r>
      <w:r w:rsidR="000A52DF">
        <w:t xml:space="preserve">rispettive messinscene. Ciò, se non altro, </w:t>
      </w:r>
      <w:r w:rsidR="00531A35">
        <w:t>ne incentivò gl</w:t>
      </w:r>
      <w:r w:rsidR="000A52DF">
        <w:t>i intenti malandrini.</w:t>
      </w:r>
      <w:bookmarkStart w:id="0" w:name="_GoBack"/>
      <w:bookmarkEnd w:id="0"/>
    </w:p>
    <w:sectPr w:rsidR="00AC56EC" w:rsidRPr="00E46A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NTY1NzYyM7MwNzdS0lEKTi0uzszPAykwrAUAOc8rEiwAAAA="/>
  </w:docVars>
  <w:rsids>
    <w:rsidRoot w:val="000A3EAA"/>
    <w:rsid w:val="00035B00"/>
    <w:rsid w:val="000A3EAA"/>
    <w:rsid w:val="000A52DF"/>
    <w:rsid w:val="001848BC"/>
    <w:rsid w:val="00210A7F"/>
    <w:rsid w:val="00280643"/>
    <w:rsid w:val="00292700"/>
    <w:rsid w:val="003051A6"/>
    <w:rsid w:val="003F5B89"/>
    <w:rsid w:val="004554A1"/>
    <w:rsid w:val="004F2B0D"/>
    <w:rsid w:val="005155C2"/>
    <w:rsid w:val="00531A35"/>
    <w:rsid w:val="005B4B46"/>
    <w:rsid w:val="005E013F"/>
    <w:rsid w:val="0066415B"/>
    <w:rsid w:val="00691D66"/>
    <w:rsid w:val="007308F3"/>
    <w:rsid w:val="00815D8B"/>
    <w:rsid w:val="00844202"/>
    <w:rsid w:val="008474E5"/>
    <w:rsid w:val="00852457"/>
    <w:rsid w:val="00912C6B"/>
    <w:rsid w:val="009321A9"/>
    <w:rsid w:val="00AC56EC"/>
    <w:rsid w:val="00BC7144"/>
    <w:rsid w:val="00BC7A5D"/>
    <w:rsid w:val="00C14DF8"/>
    <w:rsid w:val="00CB26E2"/>
    <w:rsid w:val="00D7537C"/>
    <w:rsid w:val="00DB7779"/>
    <w:rsid w:val="00DE48A0"/>
    <w:rsid w:val="00E46AD1"/>
    <w:rsid w:val="00E51E68"/>
    <w:rsid w:val="00E62977"/>
    <w:rsid w:val="00E9253B"/>
    <w:rsid w:val="00F44E2C"/>
    <w:rsid w:val="00F8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6199"/>
  <w15:chartTrackingRefBased/>
  <w15:docId w15:val="{015D1241-CE29-46D9-AD9C-8539B93B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46AD1"/>
    <w:pPr>
      <w:spacing w:line="360" w:lineRule="auto"/>
    </w:pPr>
    <w:rPr>
      <w:rFonts w:ascii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46AD1"/>
    <w:rPr>
      <w:b/>
    </w:rPr>
  </w:style>
  <w:style w:type="character" w:customStyle="1" w:styleId="TitoloCarattere">
    <w:name w:val="Titolo Carattere"/>
    <w:basedOn w:val="Carpredefinitoparagrafo"/>
    <w:link w:val="Titolo"/>
    <w:uiPriority w:val="10"/>
    <w:rsid w:val="00E46AD1"/>
    <w:rPr>
      <w:rFonts w:ascii="Times New Roman" w:hAnsi="Times New Roman" w:cs="Times New Roman"/>
      <w:b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46AD1"/>
  </w:style>
  <w:style w:type="character" w:customStyle="1" w:styleId="SottotitoloCarattere">
    <w:name w:val="Sottotitolo Carattere"/>
    <w:basedOn w:val="Carpredefinitoparagrafo"/>
    <w:link w:val="Sottotitolo"/>
    <w:uiPriority w:val="11"/>
    <w:rsid w:val="00E46AD1"/>
    <w:rPr>
      <w:rFonts w:ascii="Times New Roman" w:hAnsi="Times New Roman" w:cs="Times New Roman"/>
    </w:rPr>
  </w:style>
  <w:style w:type="character" w:styleId="Testosegnaposto">
    <w:name w:val="Placeholder Text"/>
    <w:basedOn w:val="Carpredefinitoparagrafo"/>
    <w:uiPriority w:val="99"/>
    <w:semiHidden/>
    <w:rsid w:val="00E46AD1"/>
    <w:rPr>
      <w:color w:val="808080"/>
    </w:rPr>
  </w:style>
  <w:style w:type="character" w:styleId="Rimandocommento">
    <w:name w:val="annotation reference"/>
    <w:basedOn w:val="Carpredefinitoparagrafo"/>
    <w:uiPriority w:val="99"/>
    <w:semiHidden/>
    <w:unhideWhenUsed/>
    <w:rsid w:val="00C14DF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14DF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14DF8"/>
    <w:rPr>
      <w:rFonts w:ascii="Times New Roman" w:hAnsi="Times New Roman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14DF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14DF8"/>
    <w:rPr>
      <w:rFonts w:ascii="Times New Roman" w:hAnsi="Times New Roman" w:cs="Times New Roman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14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14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a529f65402b545f2/Scuola/Materie/Italiano/Decameron%202.0/00_5Bsa_Volpe%20Stefano_Model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E39209E63F47E8B83D7F250FC34E0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F86079D-8F77-4FFB-B1C0-4D11AEFB5CCC}"/>
      </w:docPartPr>
      <w:docPartBody>
        <w:p w:rsidR="009D2300" w:rsidRDefault="009D2300">
          <w:pPr>
            <w:pStyle w:val="CAE39209E63F47E8B83D7F250FC34E03"/>
          </w:pPr>
          <w:r w:rsidRPr="00C65746">
            <w:rPr>
              <w:rStyle w:val="Testosegnaposto"/>
            </w:rPr>
            <w:t>[Autore]</w:t>
          </w:r>
        </w:p>
      </w:docPartBody>
    </w:docPart>
    <w:docPart>
      <w:docPartPr>
        <w:name w:val="87BF14CCE08948EBADEFB065A053E20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50BA09E-649E-40E3-AA6C-8D75043B2D28}"/>
      </w:docPartPr>
      <w:docPartBody>
        <w:p w:rsidR="009D2300" w:rsidRDefault="009D2300">
          <w:pPr>
            <w:pStyle w:val="87BF14CCE08948EBADEFB065A053E207"/>
          </w:pPr>
          <w:r w:rsidRPr="00C65746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00"/>
    <w:rsid w:val="009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customStyle="1" w:styleId="CAE39209E63F47E8B83D7F250FC34E03">
    <w:name w:val="CAE39209E63F47E8B83D7F250FC34E03"/>
  </w:style>
  <w:style w:type="paragraph" w:customStyle="1" w:styleId="87BF14CCE08948EBADEFB065A053E207">
    <w:name w:val="87BF14CCE08948EBADEFB065A053E2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B3F5B-68C2-497F-9F26-D85DA52AA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00_5Bsa_Volpe%20Stefano_Modello.dotx</Template>
  <TotalTime>579</TotalTime>
  <Pages>2</Pages>
  <Words>549</Words>
  <Characters>3091</Characters>
  <Application>Microsoft Office Word</Application>
  <DocSecurity>0</DocSecurity>
  <Lines>38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La videoregistrazione</vt:lpstr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videoregistrazione</dc:title>
  <dc:subject/>
  <dc:creator>Stefano Volpe</dc:creator>
  <cp:keywords/>
  <dc:description/>
  <cp:lastModifiedBy>Stefano Volpe</cp:lastModifiedBy>
  <cp:revision>22</cp:revision>
  <dcterms:created xsi:type="dcterms:W3CDTF">2020-04-22T06:47:00Z</dcterms:created>
  <dcterms:modified xsi:type="dcterms:W3CDTF">2020-04-22T21:34:00Z</dcterms:modified>
  <cp:contentStatus>Finale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